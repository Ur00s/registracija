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23EFD" w14:textId="687E6AA3" w:rsidR="004819AD" w:rsidRDefault="00F92D8D" w:rsidP="00F92D8D">
      <w:pPr>
        <w:pStyle w:val="Title"/>
        <w:tabs>
          <w:tab w:val="left" w:pos="5652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CDCCA6" wp14:editId="5F837CF0">
            <wp:simplePos x="0" y="0"/>
            <wp:positionH relativeFrom="column">
              <wp:posOffset>4625340</wp:posOffset>
            </wp:positionH>
            <wp:positionV relativeFrom="paragraph">
              <wp:posOffset>0</wp:posOffset>
            </wp:positionV>
            <wp:extent cx="1242060" cy="1061720"/>
            <wp:effectExtent l="0" t="0" r="0" b="0"/>
            <wp:wrapSquare wrapText="bothSides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60FE">
        <w:t>IMITech</w:t>
      </w:r>
      <w:r>
        <w:tab/>
      </w:r>
      <w:r w:rsidR="008D69AE">
        <w:br/>
      </w:r>
      <w:r w:rsidR="00F060FE">
        <w:t>OBim p</w:t>
      </w:r>
      <w:r w:rsidR="00A407D1">
        <w:t>osla</w:t>
      </w:r>
    </w:p>
    <w:sdt>
      <w:sdtPr>
        <w:id w:val="216403978"/>
        <w:placeholder>
          <w:docPart w:val="767B1012EDD54FDEA20F0EB680CB5A20"/>
        </w:placeholder>
        <w:date w:fullDate="2022-07-14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41476326" w14:textId="72DBA15D" w:rsidR="004819AD" w:rsidRDefault="00310E7F">
          <w:pPr>
            <w:pStyle w:val="Subtitle"/>
          </w:pPr>
          <w:r>
            <w:rPr>
              <w:lang w:val="en-US"/>
            </w:rPr>
            <w:t>July 14, 2022</w:t>
          </w:r>
        </w:p>
      </w:sdtContent>
    </w:sdt>
    <w:p w14:paraId="6AB390BA" w14:textId="2A84C2C3" w:rsidR="004819AD" w:rsidRDefault="00A407D1">
      <w:pPr>
        <w:pStyle w:val="Heading1"/>
      </w:pPr>
      <w:r>
        <w:t>Pre</w:t>
      </w:r>
      <w:r w:rsidR="008060D7">
        <w:t>gled</w:t>
      </w:r>
    </w:p>
    <w:p w14:paraId="05C42D4E" w14:textId="4B422D07" w:rsidR="004819AD" w:rsidRDefault="008060D7" w:rsidP="008034CE">
      <w:pPr>
        <w:pStyle w:val="Heading2"/>
      </w:pPr>
      <w:r>
        <w:t>Pozadina projekta i opis</w:t>
      </w:r>
    </w:p>
    <w:p w14:paraId="3079D758" w14:textId="3C3E4E4C" w:rsidR="004819AD" w:rsidRPr="005C6005" w:rsidRDefault="00C9648D" w:rsidP="002E49F9">
      <w:pPr>
        <w:ind w:firstLine="360"/>
        <w:rPr>
          <w:sz w:val="20"/>
        </w:rPr>
      </w:pPr>
      <w:r w:rsidRPr="00A23414">
        <w:rPr>
          <w:sz w:val="20"/>
        </w:rPr>
        <w:t xml:space="preserve">Ideja ovog projekta je potekla </w:t>
      </w:r>
      <w:r w:rsidR="00D710D0" w:rsidRPr="00A23414">
        <w:rPr>
          <w:sz w:val="20"/>
        </w:rPr>
        <w:t xml:space="preserve">usled potreba </w:t>
      </w:r>
      <w:r w:rsidR="00A23414" w:rsidRPr="00A23414">
        <w:rPr>
          <w:sz w:val="20"/>
        </w:rPr>
        <w:t xml:space="preserve">firme </w:t>
      </w:r>
      <w:r w:rsidR="00A23414" w:rsidRPr="3C55D71E">
        <w:rPr>
          <w:b/>
          <w:color w:val="000000" w:themeColor="text1"/>
          <w:sz w:val="20"/>
        </w:rPr>
        <w:t>Tehno Živanović DOO</w:t>
      </w:r>
      <w:r w:rsidR="00933AEA" w:rsidRPr="3C55D71E">
        <w:rPr>
          <w:b/>
          <w:color w:val="000000" w:themeColor="text1"/>
          <w:sz w:val="20"/>
        </w:rPr>
        <w:t xml:space="preserve"> </w:t>
      </w:r>
      <w:r w:rsidR="00933AEA" w:rsidRPr="3C55D71E">
        <w:rPr>
          <w:color w:val="000000" w:themeColor="text1"/>
          <w:sz w:val="20"/>
        </w:rPr>
        <w:t>za razvojem</w:t>
      </w:r>
      <w:r w:rsidR="0065189B" w:rsidRPr="3C55D71E">
        <w:rPr>
          <w:color w:val="000000" w:themeColor="text1"/>
          <w:sz w:val="20"/>
        </w:rPr>
        <w:t xml:space="preserve"> informacion</w:t>
      </w:r>
      <w:r w:rsidR="00D45E86" w:rsidRPr="3C55D71E">
        <w:rPr>
          <w:color w:val="000000" w:themeColor="text1"/>
          <w:sz w:val="20"/>
        </w:rPr>
        <w:t xml:space="preserve">og sistema </w:t>
      </w:r>
      <w:r w:rsidR="004617A0" w:rsidRPr="3C55D71E">
        <w:rPr>
          <w:color w:val="000000" w:themeColor="text1"/>
          <w:sz w:val="20"/>
        </w:rPr>
        <w:t>za</w:t>
      </w:r>
      <w:r w:rsidR="00F60CDF" w:rsidRPr="3C55D71E">
        <w:rPr>
          <w:color w:val="000000" w:themeColor="text1"/>
          <w:sz w:val="20"/>
        </w:rPr>
        <w:t xml:space="preserve"> tehnički pregled vozila.</w:t>
      </w:r>
      <w:r w:rsidR="00E2488B" w:rsidRPr="3C55D71E">
        <w:rPr>
          <w:color w:val="000000" w:themeColor="text1"/>
          <w:sz w:val="20"/>
        </w:rPr>
        <w:t xml:space="preserve"> Razvojem </w:t>
      </w:r>
      <w:r w:rsidR="0056648F" w:rsidRPr="3C55D71E">
        <w:rPr>
          <w:color w:val="000000" w:themeColor="text1"/>
          <w:sz w:val="20"/>
        </w:rPr>
        <w:t xml:space="preserve">informacionih tehnologija </w:t>
      </w:r>
      <w:r w:rsidR="00C35F69" w:rsidRPr="3C55D71E">
        <w:rPr>
          <w:color w:val="000000" w:themeColor="text1"/>
          <w:sz w:val="20"/>
        </w:rPr>
        <w:t xml:space="preserve">i sve većom </w:t>
      </w:r>
      <w:r w:rsidR="00637CEF" w:rsidRPr="3C55D71E">
        <w:rPr>
          <w:color w:val="000000" w:themeColor="text1"/>
          <w:sz w:val="20"/>
        </w:rPr>
        <w:t xml:space="preserve">konkurencijom </w:t>
      </w:r>
      <w:r w:rsidR="00066944" w:rsidRPr="3C55D71E">
        <w:rPr>
          <w:color w:val="000000" w:themeColor="text1"/>
          <w:sz w:val="20"/>
        </w:rPr>
        <w:t xml:space="preserve">i porastom broja vozača </w:t>
      </w:r>
      <w:r w:rsidR="00637CEF" w:rsidRPr="3C55D71E">
        <w:rPr>
          <w:color w:val="000000" w:themeColor="text1"/>
          <w:sz w:val="20"/>
        </w:rPr>
        <w:t>javila se potreba z</w:t>
      </w:r>
      <w:r w:rsidR="00066944" w:rsidRPr="3C55D71E">
        <w:rPr>
          <w:color w:val="000000" w:themeColor="text1"/>
          <w:sz w:val="20"/>
        </w:rPr>
        <w:t xml:space="preserve">a razvojem informacionog sistema za pregled vozila kako bi se pratili svi </w:t>
      </w:r>
      <w:r w:rsidR="00F11CB3" w:rsidRPr="3C55D71E">
        <w:rPr>
          <w:color w:val="000000" w:themeColor="text1"/>
          <w:sz w:val="20"/>
        </w:rPr>
        <w:t xml:space="preserve">podaci </w:t>
      </w:r>
      <w:r w:rsidR="001E0FB1" w:rsidRPr="3C55D71E">
        <w:rPr>
          <w:color w:val="000000" w:themeColor="text1"/>
          <w:sz w:val="20"/>
        </w:rPr>
        <w:t>vezani za pregled ispravnosti vozila na tehničk</w:t>
      </w:r>
      <w:r w:rsidR="00FA0C5A" w:rsidRPr="3C55D71E">
        <w:rPr>
          <w:color w:val="000000" w:themeColor="text1"/>
          <w:sz w:val="20"/>
        </w:rPr>
        <w:t>o</w:t>
      </w:r>
      <w:r w:rsidR="001E0FB1" w:rsidRPr="3C55D71E">
        <w:rPr>
          <w:color w:val="000000" w:themeColor="text1"/>
          <w:sz w:val="20"/>
        </w:rPr>
        <w:t>m pregl</w:t>
      </w:r>
      <w:r w:rsidR="00FA0C5A" w:rsidRPr="3C55D71E">
        <w:rPr>
          <w:color w:val="000000" w:themeColor="text1"/>
          <w:sz w:val="20"/>
        </w:rPr>
        <w:t>edu</w:t>
      </w:r>
      <w:r w:rsidR="005E60A2" w:rsidRPr="3C55D71E">
        <w:rPr>
          <w:color w:val="000000" w:themeColor="text1"/>
          <w:sz w:val="20"/>
        </w:rPr>
        <w:t xml:space="preserve">. </w:t>
      </w:r>
      <w:r w:rsidR="004C6F26" w:rsidRPr="3C55D71E">
        <w:rPr>
          <w:color w:val="000000" w:themeColor="text1"/>
          <w:sz w:val="20"/>
        </w:rPr>
        <w:t xml:space="preserve">U ovaj projekat su uključeni </w:t>
      </w:r>
      <w:r w:rsidR="00E346E7" w:rsidRPr="3C55D71E">
        <w:rPr>
          <w:color w:val="000000" w:themeColor="text1"/>
          <w:sz w:val="20"/>
        </w:rPr>
        <w:t>pr</w:t>
      </w:r>
      <w:r w:rsidR="00D5487A">
        <w:rPr>
          <w:color w:val="000000" w:themeColor="text1"/>
          <w:sz w:val="20"/>
        </w:rPr>
        <w:t>o</w:t>
      </w:r>
      <w:r w:rsidR="00E346E7" w:rsidRPr="3C55D71E">
        <w:rPr>
          <w:color w:val="000000" w:themeColor="text1"/>
          <w:sz w:val="20"/>
        </w:rPr>
        <w:t>grameri, menadžeri</w:t>
      </w:r>
      <w:r w:rsidR="00764F52" w:rsidRPr="3C55D71E">
        <w:rPr>
          <w:color w:val="000000" w:themeColor="text1"/>
          <w:sz w:val="20"/>
        </w:rPr>
        <w:t xml:space="preserve">, dizajneri sistema i </w:t>
      </w:r>
      <w:r w:rsidR="005C6005" w:rsidRPr="3C55D71E">
        <w:rPr>
          <w:color w:val="000000" w:themeColor="text1"/>
          <w:sz w:val="20"/>
        </w:rPr>
        <w:t>administratori sistema</w:t>
      </w:r>
      <w:r w:rsidR="00391178" w:rsidRPr="3C55D71E">
        <w:rPr>
          <w:color w:val="000000" w:themeColor="text1"/>
          <w:sz w:val="20"/>
        </w:rPr>
        <w:t xml:space="preserve"> </w:t>
      </w:r>
      <w:r w:rsidR="002B2C6C" w:rsidRPr="3C55D71E">
        <w:rPr>
          <w:color w:val="000000" w:themeColor="text1"/>
          <w:sz w:val="20"/>
        </w:rPr>
        <w:t>firme</w:t>
      </w:r>
      <w:r w:rsidR="009F3357" w:rsidRPr="3C55D71E">
        <w:rPr>
          <w:color w:val="000000" w:themeColor="text1"/>
          <w:sz w:val="20"/>
        </w:rPr>
        <w:t xml:space="preserve"> </w:t>
      </w:r>
      <w:r w:rsidR="009F3357" w:rsidRPr="3C55D71E">
        <w:rPr>
          <w:b/>
          <w:color w:val="000000" w:themeColor="text1"/>
          <w:sz w:val="20"/>
        </w:rPr>
        <w:t>IMITech</w:t>
      </w:r>
      <w:r w:rsidR="00E346E7" w:rsidRPr="3C55D71E">
        <w:rPr>
          <w:color w:val="000000" w:themeColor="text1"/>
          <w:sz w:val="20"/>
        </w:rPr>
        <w:t>.</w:t>
      </w:r>
      <w:r w:rsidR="007B3193" w:rsidRPr="3C55D71E">
        <w:rPr>
          <w:color w:val="000000" w:themeColor="text1"/>
          <w:sz w:val="20"/>
        </w:rPr>
        <w:t xml:space="preserve"> </w:t>
      </w:r>
    </w:p>
    <w:p w14:paraId="7E59665E" w14:textId="41211C7F" w:rsidR="00107C78" w:rsidRPr="00107C78" w:rsidRDefault="00F16FC5" w:rsidP="00653308">
      <w:pPr>
        <w:pStyle w:val="Heading2"/>
      </w:pPr>
      <w:r>
        <w:t>Obim</w:t>
      </w:r>
      <w:r w:rsidR="4CDA57B1">
        <w:t xml:space="preserve"> projekta</w:t>
      </w:r>
    </w:p>
    <w:p w14:paraId="73B6DDA7" w14:textId="77777777" w:rsidR="00BB6717" w:rsidRDefault="0072534E">
      <w:r>
        <w:t>Aktivnosti koje su predviđene projektom su</w:t>
      </w:r>
      <w:r w:rsidR="00D1520F">
        <w:t>:</w:t>
      </w:r>
      <w:r w:rsidR="00880222">
        <w:t xml:space="preserve"> analiz</w:t>
      </w:r>
      <w:r w:rsidR="00D1520F">
        <w:t>a</w:t>
      </w:r>
      <w:r w:rsidR="00880222">
        <w:t xml:space="preserve"> potreba klijenta, dizajn i implementacij</w:t>
      </w:r>
      <w:r w:rsidR="00D1520F">
        <w:t>a</w:t>
      </w:r>
      <w:r w:rsidR="00880222">
        <w:t xml:space="preserve"> informacionog sistema, kao i kreiranje korisničkog interfejsa za dati informacioni sistem.  </w:t>
      </w:r>
      <w:r w:rsidR="00A91EE1">
        <w:t xml:space="preserve">Saznanja dobijena </w:t>
      </w:r>
      <w:r w:rsidR="00CD6AD2">
        <w:t xml:space="preserve">tokom analize </w:t>
      </w:r>
      <w:r w:rsidR="00520A30">
        <w:t xml:space="preserve">biće iskorišćena </w:t>
      </w:r>
      <w:r w:rsidR="00D31337">
        <w:t>pri projektovanju informacionog sistema</w:t>
      </w:r>
      <w:r w:rsidR="00AB2FC3">
        <w:t xml:space="preserve">. </w:t>
      </w:r>
      <w:r w:rsidR="003F6FC6">
        <w:t xml:space="preserve">Nakon projektovanja biće kreirana </w:t>
      </w:r>
      <w:r w:rsidR="001A74A1">
        <w:t>odgov</w:t>
      </w:r>
      <w:r w:rsidR="0079234E">
        <w:t xml:space="preserve">arajuća dokumentacija i nacrt informacionog sistema koji će biti isporučeni naručiocu zajedno sa samim informacionim sistemom. </w:t>
      </w:r>
      <w:r w:rsidR="004E383D">
        <w:t>Biće</w:t>
      </w:r>
      <w:r w:rsidR="003275E4">
        <w:t xml:space="preserve"> n</w:t>
      </w:r>
      <w:r w:rsidR="00E342A7">
        <w:t>a</w:t>
      </w:r>
      <w:r w:rsidR="003275E4">
        <w:t>pr</w:t>
      </w:r>
      <w:r w:rsidR="00662F6F">
        <w:t>a</w:t>
      </w:r>
      <w:r w:rsidR="003275E4">
        <w:t>v</w:t>
      </w:r>
      <w:r w:rsidR="004E383D">
        <w:t>ljeni</w:t>
      </w:r>
      <w:r w:rsidR="003275E4">
        <w:t xml:space="preserve"> detaljn</w:t>
      </w:r>
      <w:r w:rsidR="004E383D">
        <w:t>i</w:t>
      </w:r>
      <w:r w:rsidR="003275E4">
        <w:t xml:space="preserve"> dijagram</w:t>
      </w:r>
      <w:r w:rsidR="004E383D">
        <w:t>i</w:t>
      </w:r>
      <w:r w:rsidR="003275E4">
        <w:t xml:space="preserve"> na kojima </w:t>
      </w:r>
      <w:r w:rsidR="00662F6F">
        <w:t>se mogu</w:t>
      </w:r>
      <w:r w:rsidR="00F056CA">
        <w:t xml:space="preserve"> prikazati jasno sve aktivnosti koj</w:t>
      </w:r>
      <w:r w:rsidR="00A447F9">
        <w:t>e se dešavaju</w:t>
      </w:r>
      <w:r w:rsidR="004E383D">
        <w:t xml:space="preserve">, </w:t>
      </w:r>
      <w:r w:rsidR="00626932">
        <w:t>takođe će biti</w:t>
      </w:r>
      <w:r w:rsidR="008B3BC2">
        <w:t xml:space="preserve"> prikaza</w:t>
      </w:r>
      <w:r w:rsidR="00626932">
        <w:t>n</w:t>
      </w:r>
      <w:r w:rsidR="008B3BC2">
        <w:t>i</w:t>
      </w:r>
      <w:r w:rsidR="007A2A0E">
        <w:t xml:space="preserve"> </w:t>
      </w:r>
      <w:r w:rsidR="006148C4">
        <w:t xml:space="preserve">i </w:t>
      </w:r>
      <w:r w:rsidR="007A2A0E">
        <w:t>akter</w:t>
      </w:r>
      <w:r w:rsidR="008B3BC2">
        <w:t>i</w:t>
      </w:r>
      <w:r w:rsidR="007A2A0E">
        <w:t xml:space="preserve"> samog info</w:t>
      </w:r>
      <w:r w:rsidR="004F04FD">
        <w:t xml:space="preserve">rmacionog sistema </w:t>
      </w:r>
      <w:r w:rsidR="00B4210F">
        <w:t xml:space="preserve">tako da </w:t>
      </w:r>
      <w:r w:rsidR="00C815F8">
        <w:t xml:space="preserve">na osnovu </w:t>
      </w:r>
      <w:r w:rsidR="0037206E">
        <w:t xml:space="preserve">spomenutih </w:t>
      </w:r>
      <w:r w:rsidR="00C815F8">
        <w:t>dijagrama možemo napraviti detaljn</w:t>
      </w:r>
      <w:r w:rsidR="00EF282C">
        <w:t>u bazu podataka</w:t>
      </w:r>
      <w:r w:rsidR="006E4EF0">
        <w:t xml:space="preserve"> koja će odgovarati potrebama klijenata</w:t>
      </w:r>
      <w:r w:rsidR="00EF61F7">
        <w:t>.</w:t>
      </w:r>
    </w:p>
    <w:p w14:paraId="0F4382A1" w14:textId="60ECAA7B" w:rsidR="000D5F94" w:rsidRDefault="00221531">
      <w:r>
        <w:t>Informacioni sistem će biti implementiran i isporučen kao Access aplikacija</w:t>
      </w:r>
      <w:r w:rsidR="00051BDF">
        <w:t xml:space="preserve"> koja će sadržati</w:t>
      </w:r>
      <w:r w:rsidR="00082BEE">
        <w:t>:</w:t>
      </w:r>
    </w:p>
    <w:p w14:paraId="5EC4300B" w14:textId="4F5AB50D" w:rsidR="0006577D" w:rsidRDefault="0006577D" w:rsidP="009D4209">
      <w:pPr>
        <w:pStyle w:val="ListParagraph"/>
        <w:numPr>
          <w:ilvl w:val="0"/>
          <w:numId w:val="11"/>
        </w:numPr>
      </w:pPr>
      <w:r w:rsidRPr="00BE082A">
        <w:rPr>
          <w:b/>
          <w:bCs/>
        </w:rPr>
        <w:t xml:space="preserve">Tabele sa </w:t>
      </w:r>
      <w:r w:rsidR="00705E28" w:rsidRPr="00BE082A">
        <w:rPr>
          <w:b/>
          <w:bCs/>
        </w:rPr>
        <w:t>podacima</w:t>
      </w:r>
      <w:r w:rsidR="00C61A57">
        <w:t xml:space="preserve"> </w:t>
      </w:r>
      <w:r w:rsidR="00484881">
        <w:t>(</w:t>
      </w:r>
      <w:r w:rsidR="00CB127C">
        <w:t>20</w:t>
      </w:r>
      <w:r w:rsidR="00D01C97">
        <w:t>-100 podataka po tabeli)</w:t>
      </w:r>
    </w:p>
    <w:p w14:paraId="650F9CA3" w14:textId="15C652A8" w:rsidR="00DC3449" w:rsidRPr="006E4A8D" w:rsidRDefault="00BB0264" w:rsidP="009D4209">
      <w:pPr>
        <w:pStyle w:val="ListParagraph"/>
        <w:numPr>
          <w:ilvl w:val="0"/>
          <w:numId w:val="11"/>
        </w:numPr>
        <w:rPr>
          <w:b/>
        </w:rPr>
      </w:pPr>
      <w:r w:rsidRPr="00BE082A">
        <w:rPr>
          <w:b/>
          <w:bCs/>
        </w:rPr>
        <w:t>Forme</w:t>
      </w:r>
      <w:r w:rsidR="00D01C97" w:rsidRPr="00BE082A">
        <w:rPr>
          <w:b/>
          <w:bCs/>
        </w:rPr>
        <w:t xml:space="preserve"> </w:t>
      </w:r>
      <w:r w:rsidR="00D531EE" w:rsidRPr="00BE082A">
        <w:rPr>
          <w:b/>
          <w:bCs/>
        </w:rPr>
        <w:t>za svaku tabelu</w:t>
      </w:r>
    </w:p>
    <w:p w14:paraId="27D36B2E" w14:textId="597F10AC" w:rsidR="001E6E53" w:rsidRDefault="00BB0264" w:rsidP="003B128A">
      <w:pPr>
        <w:pStyle w:val="ListParagraph"/>
        <w:numPr>
          <w:ilvl w:val="0"/>
          <w:numId w:val="11"/>
        </w:numPr>
      </w:pPr>
      <w:r w:rsidRPr="00BE082A">
        <w:rPr>
          <w:b/>
          <w:bCs/>
        </w:rPr>
        <w:t>Izveštaje</w:t>
      </w:r>
      <w:r w:rsidR="003B128A">
        <w:t xml:space="preserve"> (barem 10 primeraka bilo kog tipa)</w:t>
      </w:r>
    </w:p>
    <w:p w14:paraId="3A7CFCE7" w14:textId="4CBD7D9E" w:rsidR="00BB0264" w:rsidRDefault="00172030" w:rsidP="00285AAB">
      <w:pPr>
        <w:pStyle w:val="ListParagraph"/>
        <w:numPr>
          <w:ilvl w:val="1"/>
          <w:numId w:val="11"/>
        </w:numPr>
      </w:pPr>
      <w:r w:rsidRPr="00BE082A">
        <w:rPr>
          <w:b/>
          <w:bCs/>
        </w:rPr>
        <w:t>Parametarske izveštaje</w:t>
      </w:r>
      <w:r w:rsidR="00920405">
        <w:t xml:space="preserve"> (</w:t>
      </w:r>
      <w:r w:rsidR="0094430E">
        <w:t>barem</w:t>
      </w:r>
      <w:r w:rsidR="00920405">
        <w:t xml:space="preserve"> 3 primerka)</w:t>
      </w:r>
    </w:p>
    <w:p w14:paraId="5580244A" w14:textId="3D0A1F35" w:rsidR="00172030" w:rsidRDefault="00920405" w:rsidP="00285AAB">
      <w:pPr>
        <w:pStyle w:val="ListParagraph"/>
        <w:numPr>
          <w:ilvl w:val="1"/>
          <w:numId w:val="11"/>
        </w:numPr>
      </w:pPr>
      <w:r w:rsidRPr="00BE082A">
        <w:rPr>
          <w:b/>
          <w:bCs/>
        </w:rPr>
        <w:t>Izveštaje sa grafičkim prikazom</w:t>
      </w:r>
      <w:r>
        <w:t xml:space="preserve"> (</w:t>
      </w:r>
      <w:r w:rsidR="0094430E">
        <w:t>barem</w:t>
      </w:r>
      <w:r>
        <w:t xml:space="preserve"> 3 primerka)</w:t>
      </w:r>
    </w:p>
    <w:p w14:paraId="10F54CD8" w14:textId="561D5710" w:rsidR="00AA57CD" w:rsidRDefault="001A37F4" w:rsidP="00AA57CD">
      <w:pPr>
        <w:pStyle w:val="ListParagraph"/>
        <w:numPr>
          <w:ilvl w:val="0"/>
          <w:numId w:val="11"/>
        </w:numPr>
      </w:pPr>
      <w:r>
        <w:rPr>
          <w:b/>
          <w:bCs/>
        </w:rPr>
        <w:t xml:space="preserve">Grafički interfejs za forme i </w:t>
      </w:r>
      <w:r w:rsidR="00B41F10">
        <w:rPr>
          <w:b/>
          <w:bCs/>
        </w:rPr>
        <w:t>izveštaje</w:t>
      </w:r>
      <w:r w:rsidR="00B41F10" w:rsidRPr="00B41F10">
        <w:t xml:space="preserve"> </w:t>
      </w:r>
      <w:r w:rsidR="00B41F10">
        <w:t xml:space="preserve">(barem </w:t>
      </w:r>
      <w:r w:rsidR="007A0C0C">
        <w:t>po 2 za svak</w:t>
      </w:r>
      <w:r w:rsidR="00B12973">
        <w:t>i od njih)</w:t>
      </w:r>
    </w:p>
    <w:p w14:paraId="08C9A385" w14:textId="55646DB3" w:rsidR="00AC3EB3" w:rsidRPr="00F056CA" w:rsidRDefault="0050297B" w:rsidP="000E418F">
      <w:pPr>
        <w:ind w:firstLine="0"/>
        <w:rPr>
          <w:lang w:val="en-US"/>
        </w:rPr>
      </w:pPr>
      <w:r>
        <w:t xml:space="preserve">Aplikacija će biti </w:t>
      </w:r>
      <w:r w:rsidR="00E204EE">
        <w:t>u</w:t>
      </w:r>
      <w:r w:rsidR="001B4584">
        <w:t xml:space="preserve"> celosti</w:t>
      </w:r>
      <w:r w:rsidR="00E204EE">
        <w:t xml:space="preserve"> </w:t>
      </w:r>
      <w:r>
        <w:t xml:space="preserve">isporučena nakon </w:t>
      </w:r>
      <w:r w:rsidR="00E204EE">
        <w:t>završetka projekta</w:t>
      </w:r>
      <w:r w:rsidR="00DE538B">
        <w:t xml:space="preserve">, odnosno </w:t>
      </w:r>
      <w:r w:rsidR="00F10D19">
        <w:t>neće</w:t>
      </w:r>
      <w:r w:rsidR="006F498F">
        <w:t xml:space="preserve"> se</w:t>
      </w:r>
      <w:r w:rsidR="007F0DA1">
        <w:t xml:space="preserve"> isporučivati</w:t>
      </w:r>
      <w:r w:rsidR="00477206">
        <w:t xml:space="preserve"> parcijalno</w:t>
      </w:r>
      <w:r w:rsidR="00504E80">
        <w:t xml:space="preserve"> tokom projekta.</w:t>
      </w:r>
    </w:p>
    <w:p w14:paraId="125FB3C0" w14:textId="436FA26B" w:rsidR="145DA745" w:rsidRDefault="145DA745" w:rsidP="145DA745">
      <w:pPr>
        <w:pStyle w:val="Heading2"/>
      </w:pPr>
      <w:r>
        <w:t xml:space="preserve">Zahtevi visokog </w:t>
      </w:r>
      <w:r w:rsidR="22BE3AD9">
        <w:t>nivoa</w:t>
      </w:r>
    </w:p>
    <w:p w14:paraId="1473A3B4" w14:textId="34EBADF1" w:rsidR="004819AD" w:rsidRDefault="004819AD">
      <w:pPr>
        <w:pStyle w:val="NoSpacing"/>
      </w:pPr>
    </w:p>
    <w:p w14:paraId="0B2041EF" w14:textId="3501E307" w:rsidR="511F5342" w:rsidRDefault="008D13B3" w:rsidP="79C15066">
      <w:pPr>
        <w:spacing w:line="240" w:lineRule="auto"/>
        <w:rPr>
          <w:rFonts w:ascii="Arial" w:eastAsia="Arial" w:hAnsi="Arial" w:cs="Arial"/>
        </w:rPr>
      </w:pPr>
      <w:r>
        <w:t xml:space="preserve">Informacioni </w:t>
      </w:r>
      <w:r w:rsidR="004D2868">
        <w:t xml:space="preserve">sistem mora da </w:t>
      </w:r>
      <w:r w:rsidR="569D54E4">
        <w:t xml:space="preserve">podrži </w:t>
      </w:r>
      <w:r w:rsidR="00837268">
        <w:t>sledeće:</w:t>
      </w:r>
    </w:p>
    <w:p w14:paraId="7E98FEB3" w14:textId="707C6B7C" w:rsidR="6882E443" w:rsidRDefault="700702F2" w:rsidP="6882E443">
      <w:pPr>
        <w:pStyle w:val="ListBullet"/>
        <w:numPr>
          <w:ilvl w:val="0"/>
          <w:numId w:val="3"/>
        </w:numPr>
        <w:spacing w:line="240" w:lineRule="auto"/>
        <w:rPr>
          <w:rFonts w:ascii="Arial" w:eastAsia="Arial" w:hAnsi="Arial" w:cs="Arial"/>
        </w:rPr>
      </w:pPr>
      <w:r w:rsidRPr="79C15066">
        <w:rPr>
          <w:rFonts w:ascii="Arial" w:eastAsia="Arial" w:hAnsi="Arial" w:cs="Arial"/>
        </w:rPr>
        <w:t>Mogućnost</w:t>
      </w:r>
      <w:r w:rsidR="256D5A56" w:rsidRPr="79C15066">
        <w:rPr>
          <w:rFonts w:ascii="Arial" w:eastAsia="Arial" w:hAnsi="Arial" w:cs="Arial"/>
        </w:rPr>
        <w:t xml:space="preserve"> deljenja podataka između </w:t>
      </w:r>
      <w:r w:rsidR="17E00B4A" w:rsidRPr="79C15066">
        <w:rPr>
          <w:rFonts w:ascii="Arial" w:eastAsia="Arial" w:hAnsi="Arial" w:cs="Arial"/>
        </w:rPr>
        <w:t>različitih</w:t>
      </w:r>
      <w:r w:rsidR="461254F1" w:rsidRPr="79C15066">
        <w:rPr>
          <w:rFonts w:ascii="Arial" w:eastAsia="Arial" w:hAnsi="Arial" w:cs="Arial"/>
        </w:rPr>
        <w:t xml:space="preserve"> delova organizacije</w:t>
      </w:r>
    </w:p>
    <w:p w14:paraId="3051CFB1" w14:textId="2640813B" w:rsidR="00DC164F" w:rsidRPr="004B5F3C" w:rsidRDefault="00DC164F" w:rsidP="004B5F3C">
      <w:pPr>
        <w:pStyle w:val="ListBullet"/>
        <w:numPr>
          <w:ilvl w:val="0"/>
          <w:numId w:val="3"/>
        </w:numPr>
        <w:spacing w:line="240" w:lineRule="auto"/>
      </w:pPr>
      <w:r>
        <w:t>Mogućnost da se lako može nadograditi za više posla ili za veći broj korisnika</w:t>
      </w:r>
    </w:p>
    <w:p w14:paraId="53C083E1" w14:textId="59DD778B" w:rsidR="20A17117" w:rsidRDefault="6139A4F1" w:rsidP="20A17117">
      <w:pPr>
        <w:pStyle w:val="ListParagraph"/>
        <w:numPr>
          <w:ilvl w:val="0"/>
          <w:numId w:val="3"/>
        </w:numPr>
        <w:rPr>
          <w:rFonts w:ascii="Arial" w:eastAsia="Arial" w:hAnsi="Arial" w:cs="Arial"/>
        </w:rPr>
      </w:pPr>
      <w:r w:rsidRPr="74515080">
        <w:rPr>
          <w:rFonts w:ascii="Arial" w:eastAsia="Arial" w:hAnsi="Arial" w:cs="Arial"/>
        </w:rPr>
        <w:t xml:space="preserve">Mogućnost </w:t>
      </w:r>
      <w:r w:rsidR="74515080" w:rsidRPr="74515080">
        <w:rPr>
          <w:rFonts w:ascii="Arial" w:eastAsia="Arial" w:hAnsi="Arial" w:cs="Arial"/>
        </w:rPr>
        <w:t xml:space="preserve">pristupa aplikaciji putem pretraživača sa mobilnog </w:t>
      </w:r>
      <w:r w:rsidR="50FF3A79" w:rsidRPr="429EA6E5">
        <w:rPr>
          <w:rFonts w:ascii="Arial" w:eastAsia="Arial" w:hAnsi="Arial" w:cs="Arial"/>
        </w:rPr>
        <w:t>i</w:t>
      </w:r>
      <w:r w:rsidR="429EA6E5" w:rsidRPr="429EA6E5">
        <w:rPr>
          <w:rFonts w:ascii="Arial" w:eastAsia="Arial" w:hAnsi="Arial" w:cs="Arial"/>
        </w:rPr>
        <w:t>li</w:t>
      </w:r>
      <w:r w:rsidR="005B1AA9">
        <w:rPr>
          <w:rFonts w:ascii="Arial" w:eastAsia="Arial" w:hAnsi="Arial" w:cs="Arial"/>
        </w:rPr>
        <w:t xml:space="preserve"> desktop uređaja</w:t>
      </w:r>
    </w:p>
    <w:p w14:paraId="1295BAE3" w14:textId="04FF2F78" w:rsidR="00A57A6B" w:rsidRDefault="008D0932" w:rsidP="20A17117">
      <w:pPr>
        <w:pStyle w:val="ListParagraph"/>
        <w:numPr>
          <w:ilvl w:val="0"/>
          <w:numId w:val="3"/>
        </w:numPr>
        <w:rPr>
          <w:rFonts w:ascii="Arial" w:eastAsia="Arial" w:hAnsi="Arial" w:cs="Arial"/>
        </w:rPr>
      </w:pPr>
      <w:r w:rsidRPr="32102E70">
        <w:rPr>
          <w:rFonts w:ascii="Arial" w:eastAsia="Arial" w:hAnsi="Arial" w:cs="Arial"/>
        </w:rPr>
        <w:t xml:space="preserve">Mogućnost </w:t>
      </w:r>
      <w:r w:rsidR="00A12ED6" w:rsidRPr="32102E70">
        <w:rPr>
          <w:rFonts w:ascii="Arial" w:eastAsia="Arial" w:hAnsi="Arial" w:cs="Arial"/>
        </w:rPr>
        <w:t>softvera da razmenjuje informacije sa drugim aplikacijama i transparentno</w:t>
      </w:r>
      <w:r w:rsidR="00B727BC" w:rsidRPr="32102E70">
        <w:rPr>
          <w:rFonts w:ascii="Arial" w:eastAsia="Arial" w:hAnsi="Arial" w:cs="Arial"/>
        </w:rPr>
        <w:t xml:space="preserve"> koriste informacije</w:t>
      </w:r>
    </w:p>
    <w:p w14:paraId="4DFB785D" w14:textId="07D0C25F" w:rsidR="56A4573D" w:rsidRDefault="474DA2D6" w:rsidP="56A4573D">
      <w:pPr>
        <w:pStyle w:val="ListParagraph"/>
        <w:numPr>
          <w:ilvl w:val="0"/>
          <w:numId w:val="3"/>
        </w:numPr>
        <w:rPr>
          <w:rFonts w:ascii="Arial" w:eastAsia="Arial" w:hAnsi="Arial" w:cs="Arial"/>
        </w:rPr>
      </w:pPr>
      <w:r w:rsidRPr="474DA2D6">
        <w:rPr>
          <w:rFonts w:ascii="Arial" w:eastAsia="Arial" w:hAnsi="Arial" w:cs="Arial"/>
        </w:rPr>
        <w:t xml:space="preserve">Mogućnost izveštavanja </w:t>
      </w:r>
      <w:r w:rsidR="6723B8A4" w:rsidRPr="6723B8A4">
        <w:rPr>
          <w:rFonts w:ascii="Arial" w:eastAsia="Arial" w:hAnsi="Arial" w:cs="Arial"/>
        </w:rPr>
        <w:t xml:space="preserve">o </w:t>
      </w:r>
      <w:r w:rsidR="0A75CEAC" w:rsidRPr="0A75CEAC">
        <w:rPr>
          <w:rFonts w:ascii="Arial" w:eastAsia="Arial" w:hAnsi="Arial" w:cs="Arial"/>
        </w:rPr>
        <w:t xml:space="preserve">trenutnom </w:t>
      </w:r>
      <w:r w:rsidR="7353D54A" w:rsidRPr="133EBC5D">
        <w:rPr>
          <w:rFonts w:ascii="Arial" w:eastAsia="Arial" w:hAnsi="Arial" w:cs="Arial"/>
        </w:rPr>
        <w:t xml:space="preserve">i </w:t>
      </w:r>
      <w:r w:rsidR="7353D54A" w:rsidRPr="59E2E86B">
        <w:rPr>
          <w:rFonts w:ascii="Arial" w:eastAsia="Arial" w:hAnsi="Arial" w:cs="Arial"/>
        </w:rPr>
        <w:t>budućem stanju</w:t>
      </w:r>
      <w:r w:rsidR="0A75CEAC" w:rsidRPr="0A75CEAC">
        <w:rPr>
          <w:rFonts w:ascii="Arial" w:eastAsia="Arial" w:hAnsi="Arial" w:cs="Arial"/>
        </w:rPr>
        <w:t xml:space="preserve"> </w:t>
      </w:r>
      <w:r w:rsidR="016F71F0" w:rsidRPr="016F71F0">
        <w:rPr>
          <w:rFonts w:ascii="Arial" w:eastAsia="Arial" w:hAnsi="Arial" w:cs="Arial"/>
        </w:rPr>
        <w:t>zaliha</w:t>
      </w:r>
    </w:p>
    <w:p w14:paraId="0F69242F" w14:textId="4713223B" w:rsidR="00C04215" w:rsidRPr="00D616EB" w:rsidRDefault="1C4CA0FD" w:rsidP="002675E1">
      <w:pPr>
        <w:pStyle w:val="ListParagraph"/>
        <w:numPr>
          <w:ilvl w:val="0"/>
          <w:numId w:val="3"/>
        </w:numPr>
        <w:rPr>
          <w:rFonts w:ascii="Arial" w:eastAsia="Arial" w:hAnsi="Arial" w:cs="Arial"/>
        </w:rPr>
      </w:pPr>
      <w:r w:rsidRPr="32102E70">
        <w:rPr>
          <w:rFonts w:ascii="Arial" w:eastAsia="Arial" w:hAnsi="Arial" w:cs="Arial"/>
        </w:rPr>
        <w:t xml:space="preserve">Mogućnost integracije sa </w:t>
      </w:r>
      <w:r w:rsidR="1B346586" w:rsidRPr="32102E70">
        <w:rPr>
          <w:rFonts w:ascii="Arial" w:eastAsia="Arial" w:hAnsi="Arial" w:cs="Arial"/>
        </w:rPr>
        <w:t>dobavljačima</w:t>
      </w:r>
      <w:r w:rsidRPr="32102E70">
        <w:rPr>
          <w:rFonts w:ascii="Arial" w:eastAsia="Arial" w:hAnsi="Arial" w:cs="Arial"/>
        </w:rPr>
        <w:br w:type="page"/>
      </w:r>
    </w:p>
    <w:p w14:paraId="5B8D64A1" w14:textId="0DE7C47A" w:rsidR="004819AD" w:rsidRDefault="5A9ADF5E">
      <w:pPr>
        <w:pStyle w:val="Heading2"/>
      </w:pPr>
      <w:r>
        <w:lastRenderedPageBreak/>
        <w:t>Isporuke</w:t>
      </w:r>
    </w:p>
    <w:p w14:paraId="3369D457" w14:textId="4DBE8981" w:rsidR="008A5347" w:rsidRDefault="00056495" w:rsidP="002E49F9">
      <w:pPr>
        <w:ind w:firstLine="360"/>
      </w:pPr>
      <w:r>
        <w:t>Klijentu će biti isporučen informacioni sistem</w:t>
      </w:r>
      <w:r w:rsidR="001955C3">
        <w:t xml:space="preserve"> implemetiran kao Access aplikacija</w:t>
      </w:r>
      <w:r>
        <w:t xml:space="preserve"> koj</w:t>
      </w:r>
      <w:r w:rsidR="000D561A">
        <w:t>a</w:t>
      </w:r>
      <w:r>
        <w:t xml:space="preserve"> </w:t>
      </w:r>
      <w:r w:rsidR="0008334D">
        <w:t xml:space="preserve">će obuhvatati </w:t>
      </w:r>
      <w:r w:rsidR="0060788C">
        <w:t xml:space="preserve">već kreirane obrasce, izveštaje, forme za popunjavanje, </w:t>
      </w:r>
      <w:r w:rsidR="00782746">
        <w:t>gotovu bazu podataka</w:t>
      </w:r>
      <w:r w:rsidR="00D157E6">
        <w:t>,</w:t>
      </w:r>
      <w:r w:rsidR="00586311">
        <w:t xml:space="preserve"> </w:t>
      </w:r>
      <w:r w:rsidR="00050507">
        <w:t xml:space="preserve">dodatnu </w:t>
      </w:r>
      <w:r w:rsidR="00F46765">
        <w:t>korisničku</w:t>
      </w:r>
      <w:r w:rsidR="00315D86">
        <w:t xml:space="preserve"> dokumentaciju i dokumentaciju </w:t>
      </w:r>
      <w:r w:rsidR="004A6647">
        <w:t>informacionog sistema</w:t>
      </w:r>
      <w:r w:rsidR="00F46765">
        <w:t>.</w:t>
      </w:r>
    </w:p>
    <w:p w14:paraId="3B6C4208" w14:textId="2DD62501" w:rsidR="006051EC" w:rsidRDefault="00521406" w:rsidP="00A70CD3">
      <w:r>
        <w:t>D</w:t>
      </w:r>
      <w:r w:rsidR="3B71B520">
        <w:t>okumentacija</w:t>
      </w:r>
      <w:r w:rsidR="003A2828">
        <w:t xml:space="preserve"> </w:t>
      </w:r>
      <w:r>
        <w:t xml:space="preserve">informacionog sistema </w:t>
      </w:r>
      <w:r w:rsidR="003A2828">
        <w:t>sadrži</w:t>
      </w:r>
      <w:r w:rsidR="00F6218D">
        <w:rPr>
          <w:lang w:val="en-US"/>
        </w:rPr>
        <w:t>:</w:t>
      </w:r>
      <w:r w:rsidR="003A2828">
        <w:t xml:space="preserve"> </w:t>
      </w:r>
    </w:p>
    <w:p w14:paraId="0C705FD5" w14:textId="3866FC35" w:rsidR="005307B8" w:rsidRPr="008A5347" w:rsidRDefault="00E742A0" w:rsidP="00F6218D">
      <w:pPr>
        <w:pStyle w:val="ListParagraph"/>
        <w:numPr>
          <w:ilvl w:val="0"/>
          <w:numId w:val="6"/>
        </w:numPr>
      </w:pPr>
      <w:r>
        <w:t>IDEF</w:t>
      </w:r>
      <w:r w:rsidR="00795331">
        <w:t>0</w:t>
      </w:r>
      <w:r w:rsidR="005307B8">
        <w:t xml:space="preserve"> dijagram</w:t>
      </w:r>
      <w:r w:rsidR="00E5039A">
        <w:t>i</w:t>
      </w:r>
    </w:p>
    <w:p w14:paraId="696BB254" w14:textId="5DADB5F6" w:rsidR="00E742A0" w:rsidRDefault="00E742A0" w:rsidP="00F6218D">
      <w:pPr>
        <w:pStyle w:val="ListParagraph"/>
        <w:numPr>
          <w:ilvl w:val="0"/>
          <w:numId w:val="6"/>
        </w:numPr>
      </w:pPr>
      <w:r>
        <w:t>DFD dijagrami</w:t>
      </w:r>
    </w:p>
    <w:p w14:paraId="3B8835CD" w14:textId="4203C95D" w:rsidR="006A1CD6" w:rsidRPr="008A5347" w:rsidRDefault="006A1CD6" w:rsidP="00F6218D">
      <w:pPr>
        <w:pStyle w:val="ListParagraph"/>
        <w:numPr>
          <w:ilvl w:val="0"/>
          <w:numId w:val="6"/>
        </w:numPr>
      </w:pPr>
      <w:r>
        <w:t>UML dijagrami</w:t>
      </w:r>
    </w:p>
    <w:p w14:paraId="69466B2F" w14:textId="542DF5A1" w:rsidR="002532B6" w:rsidRDefault="001E759D" w:rsidP="002532B6">
      <w:pPr>
        <w:pStyle w:val="ListParagraph"/>
        <w:numPr>
          <w:ilvl w:val="0"/>
          <w:numId w:val="6"/>
        </w:numPr>
      </w:pPr>
      <w:r>
        <w:t>PMOV dijagrami</w:t>
      </w:r>
    </w:p>
    <w:p w14:paraId="007A730E" w14:textId="51DE4385" w:rsidR="3B71B520" w:rsidRDefault="00F86C14" w:rsidP="00854E07">
      <w:pPr>
        <w:pStyle w:val="ListParagraph"/>
        <w:numPr>
          <w:ilvl w:val="0"/>
          <w:numId w:val="6"/>
        </w:numPr>
      </w:pPr>
      <w:r>
        <w:t>ER dijagrami</w:t>
      </w:r>
    </w:p>
    <w:p w14:paraId="0876C1BC" w14:textId="65D0586F" w:rsidR="004819AD" w:rsidRDefault="685D9C5E" w:rsidP="00DD3077">
      <w:pPr>
        <w:pStyle w:val="Heading2"/>
      </w:pPr>
      <w:r>
        <w:t>Pogođene strane</w:t>
      </w:r>
    </w:p>
    <w:p w14:paraId="6D86BA63" w14:textId="2441E5D8" w:rsidR="000A4D30" w:rsidRDefault="008C7CD5" w:rsidP="0003207B">
      <w:pPr>
        <w:ind w:firstLine="360"/>
      </w:pPr>
      <w:r>
        <w:t>Projekat će uticati</w:t>
      </w:r>
      <w:r w:rsidR="00B20D7C">
        <w:t xml:space="preserve"> na</w:t>
      </w:r>
      <w:r w:rsidR="005A14B3">
        <w:t xml:space="preserve"> sv</w:t>
      </w:r>
      <w:r w:rsidR="009829DE">
        <w:t xml:space="preserve">e učesnike </w:t>
      </w:r>
      <w:r w:rsidR="00525DC8">
        <w:t>procesa</w:t>
      </w:r>
      <w:r w:rsidR="00933048">
        <w:t xml:space="preserve"> registracije </w:t>
      </w:r>
      <w:r w:rsidR="00B134FA">
        <w:t xml:space="preserve">i tehničkog pregleda </w:t>
      </w:r>
      <w:r w:rsidR="00933048">
        <w:t>kao i procesa koji</w:t>
      </w:r>
      <w:r w:rsidR="00B134FA">
        <w:t xml:space="preserve"> se na ov</w:t>
      </w:r>
      <w:r w:rsidR="00530A0D">
        <w:t>e</w:t>
      </w:r>
      <w:r w:rsidR="00B134FA">
        <w:t xml:space="preserve"> proces</w:t>
      </w:r>
      <w:r w:rsidR="00530A0D">
        <w:t>e</w:t>
      </w:r>
      <w:r w:rsidR="00B134FA">
        <w:t xml:space="preserve"> nadovezuju.</w:t>
      </w:r>
      <w:r w:rsidR="00B0589A">
        <w:t xml:space="preserve"> </w:t>
      </w:r>
      <w:r w:rsidR="00E84108">
        <w:t>Pogođene strane ovim projekom predstavljaju:</w:t>
      </w:r>
    </w:p>
    <w:p w14:paraId="259BDBCD" w14:textId="37DD7B1B" w:rsidR="00E84108" w:rsidRDefault="00E84108" w:rsidP="00E84108">
      <w:pPr>
        <w:pStyle w:val="ListParagraph"/>
        <w:numPr>
          <w:ilvl w:val="0"/>
          <w:numId w:val="8"/>
        </w:numPr>
      </w:pPr>
      <w:r w:rsidRPr="00D235F2">
        <w:rPr>
          <w:b/>
        </w:rPr>
        <w:t>Investitori</w:t>
      </w:r>
      <w:r>
        <w:t xml:space="preserve">: </w:t>
      </w:r>
      <w:r w:rsidR="00D06EC3">
        <w:t>na koje utiče</w:t>
      </w:r>
      <w:r w:rsidR="00CE765F">
        <w:t xml:space="preserve"> uspešnost </w:t>
      </w:r>
      <w:r w:rsidR="00774226">
        <w:t>preduzeća</w:t>
      </w:r>
      <w:r w:rsidR="00CE765F">
        <w:t xml:space="preserve"> jer </w:t>
      </w:r>
      <w:r w:rsidR="00C812DA">
        <w:t xml:space="preserve">su uložili određeni kapital pa </w:t>
      </w:r>
      <w:r w:rsidR="00CA5C2E">
        <w:t xml:space="preserve">očekuju </w:t>
      </w:r>
      <w:r w:rsidR="00D235F2">
        <w:t>prihod iz te investicije</w:t>
      </w:r>
    </w:p>
    <w:p w14:paraId="631527F8" w14:textId="24F5D650" w:rsidR="00D235F2" w:rsidRDefault="0057749B" w:rsidP="00E84108">
      <w:pPr>
        <w:pStyle w:val="ListParagraph"/>
        <w:numPr>
          <w:ilvl w:val="0"/>
          <w:numId w:val="8"/>
        </w:numPr>
      </w:pPr>
      <w:r w:rsidRPr="00B34F3C">
        <w:rPr>
          <w:b/>
        </w:rPr>
        <w:t>Kupci</w:t>
      </w:r>
      <w:r>
        <w:t>:</w:t>
      </w:r>
      <w:r w:rsidR="00717EF7">
        <w:t xml:space="preserve"> </w:t>
      </w:r>
      <w:r w:rsidR="005A519B">
        <w:t>koji</w:t>
      </w:r>
      <w:r w:rsidR="00315561">
        <w:t xml:space="preserve"> će moći da poboljšaju svoje poslovne procese i</w:t>
      </w:r>
      <w:r w:rsidR="00B34F3C">
        <w:t xml:space="preserve"> time povećaju prihode ili smanje troškove</w:t>
      </w:r>
    </w:p>
    <w:p w14:paraId="3816099F" w14:textId="03676A65" w:rsidR="00D25C98" w:rsidRDefault="00125467" w:rsidP="00E84108">
      <w:pPr>
        <w:pStyle w:val="ListParagraph"/>
        <w:numPr>
          <w:ilvl w:val="0"/>
          <w:numId w:val="8"/>
        </w:numPr>
      </w:pPr>
      <w:r w:rsidRPr="004F1BDD">
        <w:rPr>
          <w:b/>
        </w:rPr>
        <w:t>Vršioci radova</w:t>
      </w:r>
      <w:r>
        <w:t xml:space="preserve">: </w:t>
      </w:r>
      <w:r w:rsidR="00643404">
        <w:t>moći će efikasnije da obavljaju svoje aktivnosti</w:t>
      </w:r>
    </w:p>
    <w:p w14:paraId="504FBB59" w14:textId="583FE224" w:rsidR="00B34F3C" w:rsidRDefault="00995F0F" w:rsidP="00E84108">
      <w:pPr>
        <w:pStyle w:val="ListParagraph"/>
        <w:numPr>
          <w:ilvl w:val="0"/>
          <w:numId w:val="8"/>
        </w:numPr>
      </w:pPr>
      <w:r w:rsidRPr="00CB5749">
        <w:rPr>
          <w:b/>
        </w:rPr>
        <w:t>Dobavljači</w:t>
      </w:r>
      <w:r>
        <w:t xml:space="preserve">: </w:t>
      </w:r>
      <w:r w:rsidR="00ED3F0F">
        <w:t>sa kojima će biti moguća integracija čime bi se</w:t>
      </w:r>
      <w:r w:rsidR="006E4D2E">
        <w:t xml:space="preserve"> povećala prodaja i smanjili gubi</w:t>
      </w:r>
      <w:r w:rsidR="00A02CEE">
        <w:t>c</w:t>
      </w:r>
      <w:r w:rsidR="000F4E30">
        <w:t>i</w:t>
      </w:r>
    </w:p>
    <w:p w14:paraId="4562876E" w14:textId="51386A94" w:rsidR="00B93C17" w:rsidRPr="00015B81" w:rsidRDefault="00CD272E" w:rsidP="00015B81">
      <w:pPr>
        <w:pStyle w:val="ListParagraph"/>
        <w:numPr>
          <w:ilvl w:val="0"/>
          <w:numId w:val="8"/>
        </w:numPr>
        <w:rPr>
          <w:b/>
        </w:rPr>
      </w:pPr>
      <w:r w:rsidRPr="00CD272E">
        <w:rPr>
          <w:b/>
          <w:bCs/>
        </w:rPr>
        <w:t>Država</w:t>
      </w:r>
      <w:r w:rsidRPr="00CD272E">
        <w:t>:</w:t>
      </w:r>
      <w:r>
        <w:t xml:space="preserve"> </w:t>
      </w:r>
      <w:r w:rsidR="00BD19A7">
        <w:t>po</w:t>
      </w:r>
      <w:r w:rsidR="00906C08">
        <w:t xml:space="preserve">većanje </w:t>
      </w:r>
      <w:r w:rsidR="00C44C98">
        <w:t xml:space="preserve">dobiti preduzeća će uticati i na </w:t>
      </w:r>
      <w:r w:rsidR="00FB080E">
        <w:t xml:space="preserve">poreze kao što je </w:t>
      </w:r>
      <w:r w:rsidR="002F0343">
        <w:t xml:space="preserve">porez na dobit čime će se </w:t>
      </w:r>
      <w:r w:rsidR="0025532D">
        <w:t>uvećava državni bu</w:t>
      </w:r>
      <w:r w:rsidR="0088087C">
        <w:t xml:space="preserve">žet, </w:t>
      </w:r>
      <w:r w:rsidR="0023102D">
        <w:t>a pored toga</w:t>
      </w:r>
      <w:r w:rsidR="00A83289">
        <w:t xml:space="preserve"> džava će imati i korist od </w:t>
      </w:r>
      <w:r w:rsidR="007A1919">
        <w:t xml:space="preserve">preciznosti prikupljenih informacija od strane preduzeća jer će </w:t>
      </w:r>
      <w:r w:rsidR="00BD30FE">
        <w:t xml:space="preserve">kvalitetniji podaci omogućiti bolju analizu </w:t>
      </w:r>
      <w:r w:rsidR="004B4210">
        <w:t xml:space="preserve">i </w:t>
      </w:r>
      <w:r w:rsidR="001338C6">
        <w:t>time doneti bolje rezultate</w:t>
      </w:r>
    </w:p>
    <w:p w14:paraId="1F5F1D45" w14:textId="73A98210" w:rsidR="004819AD" w:rsidRDefault="00C76F9F" w:rsidP="00C778E4">
      <w:pPr>
        <w:pStyle w:val="Heading2"/>
      </w:pPr>
      <w:r>
        <w:t xml:space="preserve">Pogođeni biznis procesi ili sistemi </w:t>
      </w:r>
    </w:p>
    <w:p w14:paraId="00BB0A4C" w14:textId="2C805955" w:rsidR="00F36FDE" w:rsidRPr="007601A4" w:rsidRDefault="005612FE" w:rsidP="002E49F9">
      <w:r w:rsidRPr="007601A4">
        <w:t>Ovaj</w:t>
      </w:r>
      <w:r w:rsidR="00425398" w:rsidRPr="007601A4">
        <w:t xml:space="preserve"> projekat će utic</w:t>
      </w:r>
      <w:r w:rsidR="00AF6077" w:rsidRPr="007601A4">
        <w:t>a</w:t>
      </w:r>
      <w:r w:rsidR="00425398" w:rsidRPr="007601A4">
        <w:t xml:space="preserve">ti pre svega </w:t>
      </w:r>
      <w:r w:rsidR="00AA5EA0" w:rsidRPr="007601A4">
        <w:t>n</w:t>
      </w:r>
      <w:r w:rsidR="00425398" w:rsidRPr="007601A4">
        <w:t xml:space="preserve">a procese prodaje i to tako što </w:t>
      </w:r>
      <w:r w:rsidR="00CB75A9" w:rsidRPr="007601A4">
        <w:t xml:space="preserve">će </w:t>
      </w:r>
      <w:r w:rsidR="0080116A" w:rsidRPr="007601A4">
        <w:t xml:space="preserve">se </w:t>
      </w:r>
      <w:r w:rsidR="00CB75A9" w:rsidRPr="007601A4">
        <w:t>cene usl</w:t>
      </w:r>
      <w:r w:rsidR="00471DDA" w:rsidRPr="007601A4">
        <w:t>ug</w:t>
      </w:r>
      <w:r w:rsidR="00CB75A9" w:rsidRPr="007601A4">
        <w:t>a</w:t>
      </w:r>
      <w:r w:rsidR="0080116A" w:rsidRPr="007601A4">
        <w:t xml:space="preserve"> smanjiti</w:t>
      </w:r>
      <w:r w:rsidR="00576C1D" w:rsidRPr="007601A4">
        <w:t xml:space="preserve">, na način isporuke </w:t>
      </w:r>
      <w:r w:rsidR="000221F0" w:rsidRPr="007601A4">
        <w:t>servisa</w:t>
      </w:r>
      <w:r w:rsidR="006F03F8">
        <w:t>,</w:t>
      </w:r>
      <w:r w:rsidR="00F611D4">
        <w:t xml:space="preserve"> proces</w:t>
      </w:r>
      <w:r w:rsidR="006F03F8">
        <w:t xml:space="preserve"> način</w:t>
      </w:r>
      <w:r w:rsidR="00F611D4">
        <w:t>a</w:t>
      </w:r>
      <w:r w:rsidR="006F03F8">
        <w:t xml:space="preserve"> naplate </w:t>
      </w:r>
      <w:r w:rsidR="00CC5052">
        <w:t xml:space="preserve">i proces plaćanja </w:t>
      </w:r>
      <w:r w:rsidR="006F03F8">
        <w:t xml:space="preserve">će biti </w:t>
      </w:r>
      <w:r w:rsidR="000D7EE3">
        <w:t>brz</w:t>
      </w:r>
      <w:r w:rsidR="00CC5052">
        <w:t xml:space="preserve"> i jednostavan</w:t>
      </w:r>
      <w:r w:rsidR="00F611D4">
        <w:t>.</w:t>
      </w:r>
      <w:r w:rsidR="00641C6C" w:rsidRPr="007601A4">
        <w:t xml:space="preserve"> </w:t>
      </w:r>
    </w:p>
    <w:p w14:paraId="33467F40" w14:textId="77777777" w:rsidR="00F36FDE" w:rsidRPr="007601A4" w:rsidRDefault="00641C6C" w:rsidP="002E49F9">
      <w:r w:rsidRPr="007601A4">
        <w:t>Tako</w:t>
      </w:r>
      <w:r w:rsidR="00674D04" w:rsidRPr="007601A4">
        <w:t>đe ovaj projekat će uticati na</w:t>
      </w:r>
      <w:r w:rsidR="002D713F" w:rsidRPr="007601A4">
        <w:t xml:space="preserve"> procese kupca:</w:t>
      </w:r>
      <w:r w:rsidR="009D5016" w:rsidRPr="007601A4">
        <w:t xml:space="preserve"> </w:t>
      </w:r>
      <w:r w:rsidR="00D1629E" w:rsidRPr="007601A4">
        <w:t xml:space="preserve">žalbe/problemi </w:t>
      </w:r>
      <w:r w:rsidR="00EA1E95" w:rsidRPr="007601A4">
        <w:t xml:space="preserve">kupca </w:t>
      </w:r>
      <w:r w:rsidR="0010519B" w:rsidRPr="007601A4">
        <w:t xml:space="preserve">će </w:t>
      </w:r>
      <w:r w:rsidR="00EA1E95" w:rsidRPr="007601A4">
        <w:t>se mo</w:t>
      </w:r>
      <w:r w:rsidR="0010519B" w:rsidRPr="007601A4">
        <w:t>ći</w:t>
      </w:r>
      <w:r w:rsidR="00EA1E95" w:rsidRPr="007601A4">
        <w:t xml:space="preserve"> primat</w:t>
      </w:r>
      <w:r w:rsidR="00F432EE" w:rsidRPr="007601A4">
        <w:t>i</w:t>
      </w:r>
      <w:r w:rsidR="00EA1E95" w:rsidRPr="007601A4">
        <w:t xml:space="preserve"> putem CRM</w:t>
      </w:r>
      <w:r w:rsidR="00671EDB" w:rsidRPr="007601A4">
        <w:t xml:space="preserve">, </w:t>
      </w:r>
      <w:r w:rsidR="000914F8" w:rsidRPr="007601A4">
        <w:t xml:space="preserve">znanje </w:t>
      </w:r>
      <w:r w:rsidR="008D0FD8" w:rsidRPr="007601A4">
        <w:t xml:space="preserve">o svim kupčevim brigama i na taj način možemo </w:t>
      </w:r>
      <w:r w:rsidR="0047274D" w:rsidRPr="007601A4">
        <w:t xml:space="preserve">imati uvid </w:t>
      </w:r>
      <w:r w:rsidR="00276E68" w:rsidRPr="007601A4">
        <w:t xml:space="preserve">i lako i brzo možemo rešiti sve probleme koje muče </w:t>
      </w:r>
      <w:r w:rsidR="00625D14" w:rsidRPr="007601A4">
        <w:t>korisnike informaciono</w:t>
      </w:r>
      <w:r w:rsidR="00703152" w:rsidRPr="007601A4">
        <w:t xml:space="preserve">g </w:t>
      </w:r>
      <w:r w:rsidR="00FE4F7F" w:rsidRPr="007601A4">
        <w:t>s</w:t>
      </w:r>
      <w:r w:rsidR="00657661" w:rsidRPr="007601A4">
        <w:t>istema.</w:t>
      </w:r>
      <w:r w:rsidR="00621B21" w:rsidRPr="007601A4">
        <w:t xml:space="preserve"> </w:t>
      </w:r>
    </w:p>
    <w:p w14:paraId="4B30D0DB" w14:textId="219A3095" w:rsidR="004819AD" w:rsidRPr="007601A4" w:rsidRDefault="00621B21" w:rsidP="0003207B">
      <w:pPr>
        <w:ind w:firstLine="360"/>
      </w:pPr>
      <w:r w:rsidRPr="007601A4">
        <w:t xml:space="preserve">Ovaj projekat </w:t>
      </w:r>
      <w:r w:rsidR="00EE44A3" w:rsidRPr="007601A4">
        <w:t xml:space="preserve">ima veliki uticaj na </w:t>
      </w:r>
      <w:r w:rsidR="00DE1486" w:rsidRPr="007601A4">
        <w:t>bi</w:t>
      </w:r>
      <w:r w:rsidR="00051270" w:rsidRPr="007601A4">
        <w:t xml:space="preserve">znis procese: </w:t>
      </w:r>
      <w:r w:rsidR="000E203F" w:rsidRPr="007601A4">
        <w:t>proces naručivanja</w:t>
      </w:r>
      <w:r w:rsidR="009E3D7B" w:rsidRPr="007601A4">
        <w:t xml:space="preserve"> će biti mnogo </w:t>
      </w:r>
      <w:r w:rsidR="00CF3E6D" w:rsidRPr="007601A4">
        <w:t>brži i lak</w:t>
      </w:r>
      <w:r w:rsidR="00A11BAF" w:rsidRPr="007601A4">
        <w:t xml:space="preserve">ši putem </w:t>
      </w:r>
      <w:r w:rsidR="009D6497" w:rsidRPr="007601A4">
        <w:t xml:space="preserve">našeg informacionog </w:t>
      </w:r>
      <w:r w:rsidR="00892CE5" w:rsidRPr="007601A4">
        <w:t>si</w:t>
      </w:r>
      <w:r w:rsidR="00D37E4D" w:rsidRPr="007601A4">
        <w:t>stema</w:t>
      </w:r>
      <w:r w:rsidR="00764B11" w:rsidRPr="007601A4">
        <w:t>, proces fakturisanja je</w:t>
      </w:r>
      <w:r w:rsidR="009C5EF2" w:rsidRPr="007601A4">
        <w:t xml:space="preserve"> znatno olakšan</w:t>
      </w:r>
      <w:r w:rsidR="00A90458" w:rsidRPr="007601A4">
        <w:t xml:space="preserve">, </w:t>
      </w:r>
      <w:r w:rsidR="001A1B92" w:rsidRPr="007601A4">
        <w:t xml:space="preserve">proces uključivanja </w:t>
      </w:r>
      <w:r w:rsidR="00097C7B" w:rsidRPr="007601A4">
        <w:t>kupaca</w:t>
      </w:r>
      <w:r w:rsidR="00226511" w:rsidRPr="007601A4">
        <w:t xml:space="preserve"> u </w:t>
      </w:r>
      <w:r w:rsidR="00FE68D0" w:rsidRPr="007601A4">
        <w:t xml:space="preserve">informacioni sistem </w:t>
      </w:r>
      <w:r w:rsidR="007D68E0" w:rsidRPr="007601A4">
        <w:t>će biti</w:t>
      </w:r>
      <w:r w:rsidR="00FE68D0" w:rsidRPr="007601A4">
        <w:t xml:space="preserve"> </w:t>
      </w:r>
      <w:r w:rsidR="00DD25AC" w:rsidRPr="007601A4">
        <w:t>jednostavan</w:t>
      </w:r>
      <w:r w:rsidR="00AF29F8" w:rsidRPr="007601A4">
        <w:t>, proces istraživanja tržišta će biti sveobuhvatan</w:t>
      </w:r>
      <w:r w:rsidR="008C1486" w:rsidRPr="007601A4">
        <w:t xml:space="preserve"> i detaljan</w:t>
      </w:r>
      <w:r w:rsidR="00167F25" w:rsidRPr="007601A4">
        <w:t xml:space="preserve"> i </w:t>
      </w:r>
      <w:r w:rsidR="004A1E4B" w:rsidRPr="007601A4">
        <w:t xml:space="preserve">pokušaćemo da istražimo </w:t>
      </w:r>
      <w:r w:rsidR="00912981" w:rsidRPr="007601A4">
        <w:t>i proširimo tržište</w:t>
      </w:r>
      <w:r w:rsidR="009D564B" w:rsidRPr="007601A4">
        <w:t>.</w:t>
      </w:r>
    </w:p>
    <w:p w14:paraId="2AC92E10" w14:textId="1336E947" w:rsidR="004819AD" w:rsidRDefault="008F6AC0">
      <w:pPr>
        <w:pStyle w:val="Heading2"/>
      </w:pPr>
      <w:r>
        <w:t>Specifični izuzeci iz obima</w:t>
      </w:r>
    </w:p>
    <w:p w14:paraId="60042E3E" w14:textId="11DE1B66" w:rsidR="002E49F9" w:rsidRDefault="00943665" w:rsidP="008956E9">
      <w:r>
        <w:t xml:space="preserve">Realizacija </w:t>
      </w:r>
      <w:r w:rsidR="000B481C">
        <w:t xml:space="preserve">mobilne aplikacije i </w:t>
      </w:r>
      <w:r w:rsidR="00C077DA">
        <w:t xml:space="preserve">Business </w:t>
      </w:r>
      <w:r w:rsidR="00094B44">
        <w:t>I</w:t>
      </w:r>
      <w:r w:rsidR="00C077DA">
        <w:t xml:space="preserve">ntelligence izveštaja </w:t>
      </w:r>
      <w:r w:rsidR="00E241A3">
        <w:t>nije planirana</w:t>
      </w:r>
      <w:r w:rsidR="00730438">
        <w:t xml:space="preserve"> </w:t>
      </w:r>
      <w:r w:rsidR="0098094E">
        <w:t xml:space="preserve">projektom </w:t>
      </w:r>
      <w:r w:rsidR="001848F0">
        <w:t xml:space="preserve">pa se shodno tome ne garantuje </w:t>
      </w:r>
      <w:r w:rsidR="00530B53">
        <w:t xml:space="preserve">njihova dostava klijentu. </w:t>
      </w:r>
      <w:r w:rsidR="00D44CA8">
        <w:t>Obimom projekta nisu obuhvaćeni</w:t>
      </w:r>
      <w:r w:rsidR="007232ED">
        <w:t>:</w:t>
      </w:r>
    </w:p>
    <w:p w14:paraId="434503B9" w14:textId="0FDB67EB" w:rsidR="007232ED" w:rsidRDefault="00F16FB2" w:rsidP="007232ED">
      <w:pPr>
        <w:pStyle w:val="ListParagraph"/>
        <w:numPr>
          <w:ilvl w:val="0"/>
          <w:numId w:val="12"/>
        </w:numPr>
      </w:pPr>
      <w:r>
        <w:t>Trening korisni</w:t>
      </w:r>
      <w:r w:rsidR="00C64682">
        <w:t>k</w:t>
      </w:r>
      <w:r>
        <w:t>a informacionog sistema</w:t>
      </w:r>
    </w:p>
    <w:p w14:paraId="620D1B91" w14:textId="79A19559" w:rsidR="00C64682" w:rsidRDefault="002E25F8" w:rsidP="007232ED">
      <w:pPr>
        <w:pStyle w:val="ListParagraph"/>
        <w:numPr>
          <w:ilvl w:val="0"/>
          <w:numId w:val="12"/>
        </w:numPr>
      </w:pPr>
      <w:r>
        <w:t xml:space="preserve">Infrastruktura na kojoj će </w:t>
      </w:r>
      <w:r w:rsidR="00446DB8">
        <w:t>informacioni sistem</w:t>
      </w:r>
      <w:r w:rsidR="007A0CA1">
        <w:t xml:space="preserve"> raditi</w:t>
      </w:r>
      <w:r w:rsidR="00C216DC">
        <w:t xml:space="preserve"> (računari</w:t>
      </w:r>
      <w:r w:rsidR="00FB2C32">
        <w:t>, mrežna oprema, ...)</w:t>
      </w:r>
    </w:p>
    <w:p w14:paraId="285E986A" w14:textId="45A27644" w:rsidR="0004733A" w:rsidRDefault="0004733A" w:rsidP="0099175C">
      <w:pPr>
        <w:pStyle w:val="ListParagraph"/>
        <w:numPr>
          <w:ilvl w:val="0"/>
          <w:numId w:val="12"/>
        </w:numPr>
      </w:pPr>
      <w:r>
        <w:t>Usluge telefonskog savetovanja</w:t>
      </w:r>
    </w:p>
    <w:p w14:paraId="5A1DE916" w14:textId="5020D5B0" w:rsidR="00E82AB6" w:rsidRDefault="00E82AB6" w:rsidP="00E82AB6">
      <w:pPr>
        <w:pStyle w:val="ListParagraph"/>
        <w:ind w:left="1152" w:firstLine="0"/>
      </w:pPr>
    </w:p>
    <w:p w14:paraId="2CBD5DD8" w14:textId="77777777" w:rsidR="008B6B89" w:rsidRDefault="008B6B89" w:rsidP="00E82AB6">
      <w:pPr>
        <w:pStyle w:val="ListParagraph"/>
        <w:ind w:left="1152" w:firstLine="0"/>
      </w:pPr>
    </w:p>
    <w:p w14:paraId="32F2CD63" w14:textId="028227B5" w:rsidR="004819AD" w:rsidRDefault="008F6AC0">
      <w:pPr>
        <w:pStyle w:val="Heading2"/>
      </w:pPr>
      <w:r>
        <w:lastRenderedPageBreak/>
        <w:t>Plan implementacije</w:t>
      </w:r>
    </w:p>
    <w:p w14:paraId="548EA874" w14:textId="2BF22AAD" w:rsidR="00BE058C" w:rsidRPr="00D616EB" w:rsidRDefault="00F970DE" w:rsidP="00BE058C">
      <w:r w:rsidRPr="00D616EB">
        <w:t xml:space="preserve">Plan </w:t>
      </w:r>
      <w:r w:rsidR="00DB22B8" w:rsidRPr="00D616EB">
        <w:t>imple</w:t>
      </w:r>
      <w:r w:rsidR="00C634E3" w:rsidRPr="00D616EB">
        <w:t xml:space="preserve">mentacije projekta </w:t>
      </w:r>
      <w:r w:rsidR="0029571D" w:rsidRPr="00D616EB">
        <w:t>će biti inkrementalan i biće pode</w:t>
      </w:r>
      <w:r w:rsidR="00CD194A" w:rsidRPr="00D616EB">
        <w:t>l</w:t>
      </w:r>
      <w:r w:rsidR="0029571D" w:rsidRPr="00D616EB">
        <w:t>jen u sledeće celine:</w:t>
      </w:r>
    </w:p>
    <w:p w14:paraId="44F9882E" w14:textId="21A33A46" w:rsidR="00FA24E7" w:rsidRPr="00D616EB" w:rsidRDefault="00FA24E7" w:rsidP="0029571D">
      <w:pPr>
        <w:pStyle w:val="ListParagraph"/>
        <w:numPr>
          <w:ilvl w:val="0"/>
          <w:numId w:val="9"/>
        </w:numPr>
      </w:pPr>
      <w:r w:rsidRPr="00D616EB">
        <w:rPr>
          <w:b/>
          <w:bCs/>
        </w:rPr>
        <w:t xml:space="preserve">Cilj projekta: </w:t>
      </w:r>
      <w:r w:rsidRPr="00D616EB">
        <w:t xml:space="preserve">Kreirati informacioni </w:t>
      </w:r>
      <w:r w:rsidR="00DE6797" w:rsidRPr="00D616EB">
        <w:t>system</w:t>
      </w:r>
      <w:r w:rsidR="00D616EB" w:rsidRPr="00D616EB">
        <w:t>.</w:t>
      </w:r>
    </w:p>
    <w:p w14:paraId="158155A5" w14:textId="0DFF4395" w:rsidR="00DE6797" w:rsidRPr="00D616EB" w:rsidRDefault="00510E87" w:rsidP="0029571D">
      <w:pPr>
        <w:pStyle w:val="ListParagraph"/>
        <w:numPr>
          <w:ilvl w:val="0"/>
          <w:numId w:val="9"/>
        </w:numPr>
      </w:pPr>
      <w:r w:rsidRPr="00D616EB">
        <w:rPr>
          <w:b/>
          <w:bCs/>
        </w:rPr>
        <w:t xml:space="preserve">Ciljevi: </w:t>
      </w:r>
      <w:r w:rsidRPr="00D616EB">
        <w:t>Sve prekretnice koje se</w:t>
      </w:r>
      <w:r w:rsidR="00500006" w:rsidRPr="00D616EB">
        <w:t xml:space="preserve"> moraju postići da bismo dočli do </w:t>
      </w:r>
      <w:r w:rsidR="004F3ADB" w:rsidRPr="00D616EB">
        <w:t>krajnjeg cilja</w:t>
      </w:r>
      <w:r w:rsidR="00D616EB" w:rsidRPr="00D616EB">
        <w:t>.</w:t>
      </w:r>
    </w:p>
    <w:p w14:paraId="41E082CE" w14:textId="3CFAD77B" w:rsidR="00507DB9" w:rsidRPr="00D616EB" w:rsidRDefault="007C48E7" w:rsidP="0029571D">
      <w:pPr>
        <w:pStyle w:val="ListParagraph"/>
        <w:numPr>
          <w:ilvl w:val="0"/>
          <w:numId w:val="9"/>
        </w:numPr>
      </w:pPr>
      <w:r w:rsidRPr="00D616EB">
        <w:rPr>
          <w:b/>
          <w:bCs/>
        </w:rPr>
        <w:t>Kriterijum za uspeh</w:t>
      </w:r>
      <w:r w:rsidR="00D2386D" w:rsidRPr="00D616EB">
        <w:rPr>
          <w:b/>
          <w:bCs/>
        </w:rPr>
        <w:t>:</w:t>
      </w:r>
      <w:r w:rsidRPr="00D616EB">
        <w:t xml:space="preserve"> </w:t>
      </w:r>
      <w:r w:rsidR="00782111" w:rsidRPr="00D616EB">
        <w:t xml:space="preserve">Razvojni tim </w:t>
      </w:r>
      <w:r w:rsidR="00F8729F" w:rsidRPr="00D616EB">
        <w:t>mora da</w:t>
      </w:r>
      <w:r w:rsidR="00824979">
        <w:t xml:space="preserve"> </w:t>
      </w:r>
      <w:r w:rsidR="00F8729F" w:rsidRPr="00D616EB">
        <w:t>komunicira sa</w:t>
      </w:r>
      <w:r w:rsidR="00CA5188" w:rsidRPr="00D616EB">
        <w:t xml:space="preserve"> </w:t>
      </w:r>
      <w:r w:rsidR="00A67A0A" w:rsidRPr="00D616EB">
        <w:t>stejkholderima p</w:t>
      </w:r>
      <w:r w:rsidR="00507DB9" w:rsidRPr="00D616EB">
        <w:t>r</w:t>
      </w:r>
      <w:r w:rsidR="00A67A0A" w:rsidRPr="00D616EB">
        <w:t>ojekta do</w:t>
      </w:r>
      <w:r w:rsidR="00507DB9" w:rsidRPr="00D616EB">
        <w:t xml:space="preserve"> uspešnog završetka informacionog sistema</w:t>
      </w:r>
      <w:r w:rsidR="001A39E9" w:rsidRPr="00D616EB">
        <w:t>.</w:t>
      </w:r>
    </w:p>
    <w:p w14:paraId="4B88E954" w14:textId="35179FF2" w:rsidR="0029571D" w:rsidRPr="00D616EB" w:rsidRDefault="00222302" w:rsidP="0029571D">
      <w:pPr>
        <w:pStyle w:val="ListParagraph"/>
        <w:numPr>
          <w:ilvl w:val="0"/>
          <w:numId w:val="9"/>
        </w:numPr>
        <w:rPr>
          <w:b/>
          <w:bCs/>
        </w:rPr>
      </w:pPr>
      <w:r w:rsidRPr="00D616EB">
        <w:rPr>
          <w:b/>
          <w:bCs/>
        </w:rPr>
        <w:t>O</w:t>
      </w:r>
      <w:r w:rsidR="00D2386D" w:rsidRPr="00D616EB">
        <w:rPr>
          <w:b/>
          <w:bCs/>
        </w:rPr>
        <w:t xml:space="preserve">bim izjava: </w:t>
      </w:r>
      <w:r w:rsidR="0096371C" w:rsidRPr="00D616EB">
        <w:t xml:space="preserve">U ovom delu razvojni </w:t>
      </w:r>
      <w:r w:rsidR="00F02686" w:rsidRPr="00D616EB">
        <w:t xml:space="preserve">tim </w:t>
      </w:r>
      <w:r w:rsidR="00AE3B48" w:rsidRPr="00D616EB">
        <w:t>će dokumentovati</w:t>
      </w:r>
      <w:r w:rsidR="006C5AEC" w:rsidRPr="00D616EB">
        <w:t xml:space="preserve"> sav </w:t>
      </w:r>
      <w:r w:rsidR="0021050F" w:rsidRPr="00D616EB">
        <w:t xml:space="preserve">posao </w:t>
      </w:r>
      <w:r w:rsidR="00DA0DE8" w:rsidRPr="00D616EB">
        <w:t>potreban za razvoj</w:t>
      </w:r>
      <w:r w:rsidR="008804B9" w:rsidRPr="00D616EB">
        <w:t xml:space="preserve"> informacionog </w:t>
      </w:r>
      <w:r w:rsidR="00C1469A" w:rsidRPr="00D616EB">
        <w:t>Sistema.</w:t>
      </w:r>
      <w:r w:rsidR="002B1BB3" w:rsidRPr="00D616EB">
        <w:t xml:space="preserve"> Taj posao će biti podeljen na delove</w:t>
      </w:r>
      <w:r w:rsidR="005A48D6" w:rsidRPr="00D616EB">
        <w:t xml:space="preserve">, koji </w:t>
      </w:r>
      <w:r w:rsidR="000E131D" w:rsidRPr="00D616EB">
        <w:t>su poznati</w:t>
      </w:r>
      <w:r w:rsidR="00A95DA7" w:rsidRPr="00D616EB">
        <w:t xml:space="preserve"> </w:t>
      </w:r>
      <w:r w:rsidR="00705F11" w:rsidRPr="00D616EB">
        <w:t xml:space="preserve">kao </w:t>
      </w:r>
      <w:r w:rsidR="004B340D" w:rsidRPr="00D616EB">
        <w:t>price korisnika</w:t>
      </w:r>
      <w:r w:rsidR="0027190E" w:rsidRPr="00D616EB">
        <w:t xml:space="preserve"> u proizvodu </w:t>
      </w:r>
      <w:r w:rsidR="00315AED" w:rsidRPr="00D616EB">
        <w:t>i razvoju softvera</w:t>
      </w:r>
      <w:r w:rsidR="00AE2C63" w:rsidRPr="00D616EB">
        <w:t>.</w:t>
      </w:r>
    </w:p>
    <w:p w14:paraId="3D3FB44E" w14:textId="523FBF61" w:rsidR="00AE2C63" w:rsidRPr="00D616EB" w:rsidRDefault="00B90269" w:rsidP="0029571D">
      <w:pPr>
        <w:pStyle w:val="ListParagraph"/>
        <w:numPr>
          <w:ilvl w:val="0"/>
          <w:numId w:val="9"/>
        </w:numPr>
        <w:rPr>
          <w:b/>
          <w:bCs/>
        </w:rPr>
      </w:pPr>
      <w:r w:rsidRPr="00D616EB">
        <w:rPr>
          <w:b/>
          <w:bCs/>
        </w:rPr>
        <w:t xml:space="preserve">Plan resursa: </w:t>
      </w:r>
      <w:r w:rsidR="00CC0C70" w:rsidRPr="00D616EB">
        <w:rPr>
          <w:b/>
          <w:bCs/>
        </w:rPr>
        <w:t xml:space="preserve"> </w:t>
      </w:r>
      <w:r w:rsidR="00CC0C70" w:rsidRPr="00D616EB">
        <w:t>U ovom slučaju</w:t>
      </w:r>
      <w:r w:rsidR="0069468C" w:rsidRPr="00D616EB">
        <w:t xml:space="preserve">, resursi </w:t>
      </w:r>
      <w:r w:rsidR="0071196F" w:rsidRPr="00D616EB">
        <w:t>su profesionalci</w:t>
      </w:r>
      <w:r w:rsidR="007E50F6" w:rsidRPr="00D616EB">
        <w:t xml:space="preserve"> uključeni u razvoj softvera</w:t>
      </w:r>
      <w:r w:rsidR="005A5106" w:rsidRPr="00D616EB">
        <w:t xml:space="preserve">, </w:t>
      </w:r>
      <w:r w:rsidR="00A63856" w:rsidRPr="00D616EB">
        <w:t xml:space="preserve">takođe </w:t>
      </w:r>
      <w:r w:rsidR="0062430C" w:rsidRPr="00D616EB">
        <w:t xml:space="preserve">bilo koja </w:t>
      </w:r>
      <w:r w:rsidR="00E17D4A" w:rsidRPr="00D616EB">
        <w:t>oprema potrebna za tim</w:t>
      </w:r>
      <w:r w:rsidR="00D616EB" w:rsidRPr="00D616EB">
        <w:t>.</w:t>
      </w:r>
    </w:p>
    <w:p w14:paraId="47F3B302" w14:textId="07C2D96E" w:rsidR="00CD6367" w:rsidRPr="00D616EB" w:rsidRDefault="00A30C36" w:rsidP="0029571D">
      <w:pPr>
        <w:pStyle w:val="ListParagraph"/>
        <w:numPr>
          <w:ilvl w:val="0"/>
          <w:numId w:val="9"/>
        </w:numPr>
        <w:rPr>
          <w:b/>
          <w:bCs/>
        </w:rPr>
      </w:pPr>
      <w:r w:rsidRPr="00D616EB">
        <w:rPr>
          <w:b/>
          <w:bCs/>
        </w:rPr>
        <w:t xml:space="preserve">Analiza rizika: </w:t>
      </w:r>
      <w:r w:rsidR="001E561E" w:rsidRPr="00D616EB">
        <w:t xml:space="preserve">Upotrebom </w:t>
      </w:r>
      <w:r w:rsidR="004C1673" w:rsidRPr="00D616EB">
        <w:t xml:space="preserve">registra rizika, </w:t>
      </w:r>
      <w:r w:rsidR="00137770" w:rsidRPr="00D616EB">
        <w:t xml:space="preserve">menadžer proizvoda može </w:t>
      </w:r>
      <w:r w:rsidR="002F425C" w:rsidRPr="00D616EB">
        <w:t>izlistati potencijalne rizike</w:t>
      </w:r>
      <w:r w:rsidR="005A689F" w:rsidRPr="00D616EB">
        <w:t xml:space="preserve"> koji mogu uticati </w:t>
      </w:r>
      <w:r w:rsidR="0031548B" w:rsidRPr="00D616EB">
        <w:t xml:space="preserve">na razvoj informacionog </w:t>
      </w:r>
      <w:r w:rsidR="00D616EB" w:rsidRPr="00D616EB">
        <w:t>sistema.</w:t>
      </w:r>
    </w:p>
    <w:p w14:paraId="0B620094" w14:textId="77777777" w:rsidR="00E17D4A" w:rsidRPr="00D2386D" w:rsidRDefault="00E17D4A" w:rsidP="00E4394B">
      <w:pPr>
        <w:pStyle w:val="ListParagraph"/>
        <w:ind w:left="1152" w:firstLine="0"/>
        <w:rPr>
          <w:b/>
          <w:bCs/>
          <w:lang w:val="en-US"/>
        </w:rPr>
      </w:pPr>
    </w:p>
    <w:p w14:paraId="734D05FF" w14:textId="6B4A0731" w:rsidR="004819AD" w:rsidRDefault="00160FB9">
      <w:pPr>
        <w:pStyle w:val="Heading2"/>
      </w:pPr>
      <w:r>
        <w:t>Vremenska osa</w:t>
      </w:r>
      <w:r w:rsidR="009D37AC">
        <w:t xml:space="preserve"> </w:t>
      </w:r>
      <w:r>
        <w:t>/</w:t>
      </w:r>
      <w:r w:rsidR="009D37AC">
        <w:t xml:space="preserve"> </w:t>
      </w:r>
      <w:r w:rsidR="00E0087D">
        <w:t>R</w:t>
      </w:r>
      <w:r w:rsidR="006C0775">
        <w:t>aspored</w:t>
      </w:r>
      <w:r w:rsidR="00E0087D">
        <w:t xml:space="preserve"> visokog nivoa</w:t>
      </w:r>
    </w:p>
    <w:p w14:paraId="3C9C0415" w14:textId="0383F8CC" w:rsidR="004819AD" w:rsidRDefault="00124EA9" w:rsidP="002E49F9">
      <w:r>
        <w:t>Projekat će</w:t>
      </w:r>
      <w:r w:rsidR="00AF50C6">
        <w:t xml:space="preserve"> biti realizovan u više faza</w:t>
      </w:r>
      <w:r w:rsidR="00F67760">
        <w:t xml:space="preserve"> koje će se po potrebni ponavljati. </w:t>
      </w:r>
      <w:r w:rsidR="000A4F40">
        <w:t xml:space="preserve">Prvu fazu </w:t>
      </w:r>
      <w:r w:rsidR="003B3596">
        <w:t>predstavlja analiza zahteva</w:t>
      </w:r>
      <w:r w:rsidR="006C70B6">
        <w:t xml:space="preserve"> </w:t>
      </w:r>
      <w:r w:rsidR="00B61448">
        <w:t xml:space="preserve">koja je započeta </w:t>
      </w:r>
      <w:r w:rsidR="000B066D">
        <w:t>početkom projekta</w:t>
      </w:r>
      <w:r w:rsidR="005137F0">
        <w:t xml:space="preserve"> i očekivani </w:t>
      </w:r>
      <w:r w:rsidR="005C241C">
        <w:t xml:space="preserve">za očekivani datum završetka postavljan je </w:t>
      </w:r>
      <w:r w:rsidR="00E84890">
        <w:t>18</w:t>
      </w:r>
      <w:r w:rsidR="006F5D7B">
        <w:t>.</w:t>
      </w:r>
      <w:r w:rsidR="00512871">
        <w:t>0</w:t>
      </w:r>
      <w:r w:rsidR="00652B9D">
        <w:t>7.2022.</w:t>
      </w:r>
      <w:r w:rsidR="00C81704">
        <w:t xml:space="preserve"> Nakon ove faze planirano je obavljanje verifikacije sa klijentom kako bi se utvrdil</w:t>
      </w:r>
      <w:r w:rsidR="00EE3EF0">
        <w:t>o da li</w:t>
      </w:r>
      <w:r w:rsidR="00792CCA">
        <w:t xml:space="preserve"> su se izvođač projekta i naručilac sporazumeli.</w:t>
      </w:r>
      <w:r w:rsidR="00A01550">
        <w:t xml:space="preserve"> Ukoliko je </w:t>
      </w:r>
      <w:r w:rsidR="00CD33A6">
        <w:t>analiza uspešno obavljena uslediće</w:t>
      </w:r>
      <w:r w:rsidR="00652B9D">
        <w:t xml:space="preserve"> </w:t>
      </w:r>
      <w:r w:rsidR="00CD33A6">
        <w:t>d</w:t>
      </w:r>
      <w:r w:rsidR="00652B9D">
        <w:t>ruga faza</w:t>
      </w:r>
      <w:r w:rsidR="00B86B23">
        <w:t>,</w:t>
      </w:r>
      <w:r w:rsidR="00652B9D">
        <w:t xml:space="preserve"> faza planiranja</w:t>
      </w:r>
      <w:r w:rsidR="00B86B23">
        <w:t xml:space="preserve">. U ovoj fazi </w:t>
      </w:r>
      <w:r w:rsidR="008F17D6">
        <w:t>iz</w:t>
      </w:r>
      <w:r w:rsidR="0045492F">
        <w:t xml:space="preserve">vođač </w:t>
      </w:r>
      <w:r w:rsidR="00F92741">
        <w:t xml:space="preserve">će vršiti planiranje </w:t>
      </w:r>
      <w:r w:rsidR="00552EB2">
        <w:t>izvođenja projekta,</w:t>
      </w:r>
      <w:r w:rsidR="005D3908">
        <w:t xml:space="preserve"> </w:t>
      </w:r>
      <w:r w:rsidR="00606F41">
        <w:t xml:space="preserve">osmišljava se plan </w:t>
      </w:r>
      <w:r w:rsidR="008C48D5">
        <w:t xml:space="preserve">interne </w:t>
      </w:r>
      <w:r w:rsidR="00606F41">
        <w:t xml:space="preserve">organizacije </w:t>
      </w:r>
      <w:r w:rsidR="008C48D5">
        <w:t xml:space="preserve">i </w:t>
      </w:r>
      <w:r w:rsidR="0000378A">
        <w:t xml:space="preserve">razmatra način implementacije </w:t>
      </w:r>
      <w:r w:rsidR="0081430A">
        <w:t xml:space="preserve">rezultata dobijenih iz </w:t>
      </w:r>
      <w:r w:rsidR="00A83072">
        <w:t xml:space="preserve">faze </w:t>
      </w:r>
      <w:r w:rsidR="0081430A">
        <w:t>analiz</w:t>
      </w:r>
      <w:r w:rsidR="00A83072">
        <w:t>iranja.</w:t>
      </w:r>
      <w:r w:rsidR="00350905">
        <w:t xml:space="preserve"> </w:t>
      </w:r>
      <w:r w:rsidR="00375392">
        <w:t>Za kraj ove faze predviđen je</w:t>
      </w:r>
      <w:r w:rsidR="002662A0">
        <w:t xml:space="preserve"> </w:t>
      </w:r>
      <w:r w:rsidR="00E0378F">
        <w:t>datum 1</w:t>
      </w:r>
      <w:r w:rsidR="00D5326F">
        <w:t>1</w:t>
      </w:r>
      <w:r w:rsidR="00E0378F">
        <w:t>.08.2022.</w:t>
      </w:r>
      <w:r w:rsidR="008E3FFF">
        <w:t xml:space="preserve"> </w:t>
      </w:r>
      <w:r w:rsidR="00446B0E">
        <w:t>Sledeća faza</w:t>
      </w:r>
      <w:r w:rsidR="00300FF7">
        <w:t xml:space="preserve"> predstavlja dizajn i </w:t>
      </w:r>
      <w:r w:rsidR="00271CA3">
        <w:t>realizacija plana razvoja. Očekivani datum</w:t>
      </w:r>
      <w:r w:rsidR="00382AA1">
        <w:t xml:space="preserve"> za kraj</w:t>
      </w:r>
      <w:r w:rsidR="001D3BD6">
        <w:t xml:space="preserve"> ove faze </w:t>
      </w:r>
      <w:r w:rsidR="00865192">
        <w:t>jeste 23.08.2022. Nakon ove faze</w:t>
      </w:r>
      <w:r w:rsidR="00E178B4">
        <w:t xml:space="preserve"> sledi faza testiranja i isporučivanja </w:t>
      </w:r>
      <w:r w:rsidR="000F2649">
        <w:t>kreiranog proizvoda</w:t>
      </w:r>
      <w:r w:rsidR="008B64BC">
        <w:t xml:space="preserve"> i </w:t>
      </w:r>
      <w:r w:rsidR="007624C1">
        <w:t xml:space="preserve">određeni datum za </w:t>
      </w:r>
      <w:r w:rsidR="00330DCB">
        <w:t>njen kraj je 29.</w:t>
      </w:r>
      <w:r w:rsidR="00014300">
        <w:t xml:space="preserve">08.2022. </w:t>
      </w:r>
      <w:r w:rsidR="008F541B">
        <w:t>S obzirom da može doći do</w:t>
      </w:r>
      <w:r w:rsidR="004D56C8">
        <w:t xml:space="preserve"> </w:t>
      </w:r>
      <w:r w:rsidR="00B540B3">
        <w:t>problema ili</w:t>
      </w:r>
      <w:r w:rsidR="00CF10A4">
        <w:t xml:space="preserve"> nesporazuma </w:t>
      </w:r>
      <w:r w:rsidR="005638A6">
        <w:t xml:space="preserve">između naručioca i izvršioca </w:t>
      </w:r>
      <w:r w:rsidR="002D5512">
        <w:t xml:space="preserve">i </w:t>
      </w:r>
      <w:r w:rsidR="00FF5BCA">
        <w:t xml:space="preserve">mogućih ponavljanja određenih faza </w:t>
      </w:r>
      <w:r w:rsidR="00CC4E62">
        <w:t xml:space="preserve">postoji mogućnost da </w:t>
      </w:r>
      <w:r w:rsidR="002E6206">
        <w:t xml:space="preserve">neki od </w:t>
      </w:r>
      <w:r w:rsidR="004172F4">
        <w:t>neki od spomenutih rokova ne bude ispoštovan zbog navedenih</w:t>
      </w:r>
      <w:r w:rsidR="00D320A1">
        <w:t xml:space="preserve"> razloga</w:t>
      </w:r>
      <w:r w:rsidR="00183C88">
        <w:t>.</w:t>
      </w:r>
      <w:r w:rsidR="00AB79B6">
        <w:t xml:space="preserve"> </w:t>
      </w:r>
      <w:r w:rsidR="00532EAD">
        <w:t xml:space="preserve">Odstupanje od definisanih rokova može biti maksimalno </w:t>
      </w:r>
      <w:r w:rsidR="00094EB4">
        <w:t>5 radnih dana.</w:t>
      </w:r>
    </w:p>
    <w:p w14:paraId="485568FA" w14:textId="1FBA0DD1" w:rsidR="004819AD" w:rsidRDefault="00C70BE8">
      <w:pPr>
        <w:pStyle w:val="Heading1"/>
      </w:pPr>
      <w:r>
        <w:t>Odobrenje</w:t>
      </w:r>
      <w:r w:rsidR="008D69AE">
        <w:t xml:space="preserve"> </w:t>
      </w:r>
      <w:r>
        <w:t>i</w:t>
      </w:r>
      <w:r w:rsidR="008D69AE">
        <w:t xml:space="preserve"> </w:t>
      </w:r>
      <w:r w:rsidR="00F52752">
        <w:t>ovlašćenje</w:t>
      </w:r>
      <w:r w:rsidR="008D69AE">
        <w:t xml:space="preserve"> </w:t>
      </w:r>
      <w:r w:rsidR="00F52752">
        <w:t>za</w:t>
      </w:r>
      <w:r w:rsidR="008D69AE">
        <w:t xml:space="preserve"> </w:t>
      </w:r>
      <w:r w:rsidR="00F52752">
        <w:t>nastavak</w:t>
      </w:r>
    </w:p>
    <w:p w14:paraId="0FA92660" w14:textId="69FEB7F0" w:rsidR="004819AD" w:rsidRDefault="00927650">
      <w:r>
        <w:t xml:space="preserve">Mi odobravamo projekat kako je opisano iznad, i </w:t>
      </w:r>
      <w:r w:rsidR="00D8068B">
        <w:t>ovlašćujemo tim da nastavi.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596"/>
        <w:gridCol w:w="3596"/>
        <w:gridCol w:w="2158"/>
      </w:tblGrid>
      <w:tr w:rsidR="004819AD" w14:paraId="70E76432" w14:textId="77777777" w:rsidTr="00481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6731E566" w14:textId="4665C994" w:rsidR="004819AD" w:rsidRDefault="00D8068B">
            <w:r>
              <w:t>Ime</w:t>
            </w:r>
          </w:p>
        </w:tc>
        <w:tc>
          <w:tcPr>
            <w:tcW w:w="1923" w:type="pct"/>
          </w:tcPr>
          <w:p w14:paraId="003A6090" w14:textId="49588C25" w:rsidR="004819AD" w:rsidRDefault="00473D3D">
            <w:r>
              <w:t>Titula</w:t>
            </w:r>
          </w:p>
        </w:tc>
        <w:tc>
          <w:tcPr>
            <w:tcW w:w="1155" w:type="pct"/>
          </w:tcPr>
          <w:p w14:paraId="5A971402" w14:textId="18DE9AD9" w:rsidR="004819AD" w:rsidRDefault="008D69AE">
            <w:r>
              <w:t>Da</w:t>
            </w:r>
            <w:r w:rsidR="00D8068B">
              <w:t>tum</w:t>
            </w:r>
          </w:p>
        </w:tc>
      </w:tr>
      <w:tr w:rsidR="004819AD" w14:paraId="4FE09467" w14:textId="77777777" w:rsidTr="004819AD">
        <w:tc>
          <w:tcPr>
            <w:tcW w:w="1923" w:type="pct"/>
          </w:tcPr>
          <w:p w14:paraId="77FBC7B9" w14:textId="194A32C3" w:rsidR="004819AD" w:rsidRPr="00083907" w:rsidRDefault="002B5EC6">
            <w:pPr>
              <w:rPr>
                <w:lang w:val="en-US"/>
              </w:rPr>
            </w:pPr>
            <w:r>
              <w:t>Lazar Ivano</w:t>
            </w:r>
            <w:r w:rsidR="00083907">
              <w:t>vi</w:t>
            </w:r>
            <w:r w:rsidR="00083907">
              <w:rPr>
                <w:lang w:val="en-US"/>
              </w:rPr>
              <w:t>ć</w:t>
            </w:r>
          </w:p>
        </w:tc>
        <w:tc>
          <w:tcPr>
            <w:tcW w:w="1923" w:type="pct"/>
          </w:tcPr>
          <w:p w14:paraId="112A0443" w14:textId="7D5AED73" w:rsidR="004819AD" w:rsidRDefault="00757E44">
            <w:r>
              <w:t>Izvršni direktor</w:t>
            </w:r>
          </w:p>
        </w:tc>
        <w:tc>
          <w:tcPr>
            <w:tcW w:w="1155" w:type="pct"/>
          </w:tcPr>
          <w:p w14:paraId="13F24227" w14:textId="484D7DC5" w:rsidR="004819AD" w:rsidRDefault="00324979">
            <w:r>
              <w:t>14.07.2022</w:t>
            </w:r>
          </w:p>
        </w:tc>
      </w:tr>
      <w:tr w:rsidR="004819AD" w14:paraId="455248D7" w14:textId="77777777" w:rsidTr="004819AD">
        <w:tc>
          <w:tcPr>
            <w:tcW w:w="1923" w:type="pct"/>
          </w:tcPr>
          <w:p w14:paraId="75AA2322" w14:textId="0949A27A" w:rsidR="004819AD" w:rsidRDefault="00083907">
            <w:r>
              <w:t>Miloš Obilić</w:t>
            </w:r>
          </w:p>
        </w:tc>
        <w:tc>
          <w:tcPr>
            <w:tcW w:w="1923" w:type="pct"/>
          </w:tcPr>
          <w:p w14:paraId="1B12C8E3" w14:textId="6B156011" w:rsidR="004819AD" w:rsidRDefault="00757E44">
            <w:r>
              <w:t>Menad</w:t>
            </w:r>
            <w:r w:rsidR="00800756">
              <w:t>žer prodaje</w:t>
            </w:r>
          </w:p>
        </w:tc>
        <w:tc>
          <w:tcPr>
            <w:tcW w:w="1155" w:type="pct"/>
          </w:tcPr>
          <w:p w14:paraId="3AB177EB" w14:textId="02B50715" w:rsidR="004819AD" w:rsidRDefault="00324979">
            <w:r>
              <w:t>14.07.2022</w:t>
            </w:r>
          </w:p>
        </w:tc>
      </w:tr>
      <w:tr w:rsidR="004819AD" w14:paraId="5CA870AE" w14:textId="77777777" w:rsidTr="004819AD">
        <w:tc>
          <w:tcPr>
            <w:tcW w:w="1923" w:type="pct"/>
          </w:tcPr>
          <w:p w14:paraId="00C12B1D" w14:textId="1222046F" w:rsidR="004819AD" w:rsidRDefault="00083907">
            <w:r>
              <w:t>Avram Gojić</w:t>
            </w:r>
          </w:p>
        </w:tc>
        <w:tc>
          <w:tcPr>
            <w:tcW w:w="1923" w:type="pct"/>
          </w:tcPr>
          <w:p w14:paraId="0D9FA432" w14:textId="43D10BFE" w:rsidR="004819AD" w:rsidRDefault="00582263" w:rsidP="00582263">
            <w:pPr>
              <w:ind w:firstLine="0"/>
            </w:pPr>
            <w:r>
              <w:t xml:space="preserve">         </w:t>
            </w:r>
            <w:r w:rsidR="00EB283C">
              <w:t>Menadžer finansija</w:t>
            </w:r>
          </w:p>
        </w:tc>
        <w:tc>
          <w:tcPr>
            <w:tcW w:w="1155" w:type="pct"/>
          </w:tcPr>
          <w:p w14:paraId="406ACF88" w14:textId="1DEB3809" w:rsidR="004819AD" w:rsidRDefault="00324979">
            <w:r>
              <w:t>14.07.2022</w:t>
            </w:r>
          </w:p>
        </w:tc>
      </w:tr>
    </w:tbl>
    <w:p w14:paraId="44F7A451" w14:textId="77777777" w:rsidR="004819AD" w:rsidRDefault="004819AD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1196"/>
        <w:gridCol w:w="154"/>
        <w:gridCol w:w="1792"/>
        <w:gridCol w:w="174"/>
        <w:gridCol w:w="1078"/>
        <w:gridCol w:w="575"/>
        <w:gridCol w:w="1198"/>
        <w:gridCol w:w="1943"/>
        <w:gridCol w:w="174"/>
        <w:gridCol w:w="1076"/>
      </w:tblGrid>
      <w:tr w:rsidR="004819AD" w14:paraId="3FB73692" w14:textId="77777777" w:rsidTr="00520BAB">
        <w:trPr>
          <w:trHeight w:val="1080"/>
        </w:trPr>
        <w:tc>
          <w:tcPr>
            <w:tcW w:w="721" w:type="pct"/>
            <w:gridSpan w:val="2"/>
            <w:tcBorders>
              <w:bottom w:val="single" w:sz="8" w:space="0" w:color="404040" w:themeColor="text1" w:themeTint="BF"/>
            </w:tcBorders>
            <w:vAlign w:val="bottom"/>
          </w:tcPr>
          <w:p w14:paraId="6B67A0D9" w14:textId="6ED1E5CF" w:rsidR="004819AD" w:rsidRPr="00520BAB" w:rsidRDefault="00520BAB" w:rsidP="00520BAB">
            <w:pPr>
              <w:pStyle w:val="NoSpacing"/>
              <w:jc w:val="center"/>
              <w:rPr>
                <w:b/>
                <w:bCs/>
              </w:rPr>
            </w:pPr>
            <w:r w:rsidRPr="00520BAB">
              <w:rPr>
                <w:b/>
                <w:bCs/>
              </w:rPr>
              <w:t>Lazar Ivanović</w:t>
            </w:r>
          </w:p>
        </w:tc>
        <w:tc>
          <w:tcPr>
            <w:tcW w:w="957" w:type="pct"/>
            <w:tcBorders>
              <w:bottom w:val="single" w:sz="8" w:space="0" w:color="404040" w:themeColor="text1" w:themeTint="BF"/>
            </w:tcBorders>
            <w:vAlign w:val="bottom"/>
          </w:tcPr>
          <w:p w14:paraId="0192947B" w14:textId="77777777" w:rsidR="004819AD" w:rsidRPr="00520BAB" w:rsidRDefault="004819AD">
            <w:pPr>
              <w:pStyle w:val="NoSpacing"/>
              <w:rPr>
                <w:b/>
                <w:bCs/>
              </w:rPr>
            </w:pPr>
          </w:p>
        </w:tc>
        <w:tc>
          <w:tcPr>
            <w:tcW w:w="93" w:type="pct"/>
            <w:vAlign w:val="bottom"/>
          </w:tcPr>
          <w:p w14:paraId="6F56D8AB" w14:textId="77777777" w:rsidR="004819AD" w:rsidRDefault="004819AD">
            <w:pPr>
              <w:pStyle w:val="NoSpacing"/>
            </w:pPr>
          </w:p>
        </w:tc>
        <w:tc>
          <w:tcPr>
            <w:tcW w:w="576" w:type="pct"/>
            <w:tcBorders>
              <w:bottom w:val="single" w:sz="8" w:space="0" w:color="404040" w:themeColor="text1" w:themeTint="BF"/>
            </w:tcBorders>
            <w:vAlign w:val="bottom"/>
          </w:tcPr>
          <w:p w14:paraId="71C31BD8" w14:textId="727AD06A" w:rsidR="004819AD" w:rsidRPr="00520BAB" w:rsidRDefault="00520BAB">
            <w:pPr>
              <w:pStyle w:val="NoSpacing"/>
              <w:rPr>
                <w:b/>
                <w:bCs/>
              </w:rPr>
            </w:pPr>
            <w:r w:rsidRPr="00520BAB">
              <w:rPr>
                <w:b/>
                <w:bCs/>
              </w:rPr>
              <w:t>14.07.2022</w:t>
            </w:r>
          </w:p>
        </w:tc>
        <w:tc>
          <w:tcPr>
            <w:tcW w:w="307" w:type="pct"/>
            <w:vAlign w:val="bottom"/>
          </w:tcPr>
          <w:p w14:paraId="65101F48" w14:textId="77777777" w:rsidR="004819AD" w:rsidRDefault="004819AD">
            <w:pPr>
              <w:pStyle w:val="NoSpacing"/>
            </w:pPr>
          </w:p>
        </w:tc>
        <w:tc>
          <w:tcPr>
            <w:tcW w:w="640" w:type="pct"/>
            <w:tcBorders>
              <w:bottom w:val="single" w:sz="8" w:space="0" w:color="404040" w:themeColor="text1" w:themeTint="BF"/>
            </w:tcBorders>
            <w:vAlign w:val="bottom"/>
          </w:tcPr>
          <w:p w14:paraId="368D0A10" w14:textId="040C5914" w:rsidR="004819AD" w:rsidRPr="00520BAB" w:rsidRDefault="00520BAB">
            <w:pPr>
              <w:pStyle w:val="NoSpacing"/>
              <w:rPr>
                <w:b/>
                <w:bCs/>
              </w:rPr>
            </w:pPr>
            <w:r w:rsidRPr="00520BAB">
              <w:rPr>
                <w:b/>
                <w:bCs/>
              </w:rPr>
              <w:t>Avram Gojić</w:t>
            </w: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14:paraId="5BC7D9C8" w14:textId="77777777" w:rsidR="004819AD" w:rsidRDefault="004819AD">
            <w:pPr>
              <w:pStyle w:val="NoSpacing"/>
            </w:pPr>
          </w:p>
        </w:tc>
        <w:tc>
          <w:tcPr>
            <w:tcW w:w="93" w:type="pct"/>
            <w:vAlign w:val="bottom"/>
          </w:tcPr>
          <w:p w14:paraId="1CFAC2EC" w14:textId="77777777" w:rsidR="004819AD" w:rsidRDefault="004819AD">
            <w:pPr>
              <w:pStyle w:val="NoSpacing"/>
            </w:pPr>
          </w:p>
        </w:tc>
        <w:tc>
          <w:tcPr>
            <w:tcW w:w="575" w:type="pct"/>
            <w:tcBorders>
              <w:bottom w:val="single" w:sz="8" w:space="0" w:color="404040" w:themeColor="text1" w:themeTint="BF"/>
            </w:tcBorders>
            <w:vAlign w:val="bottom"/>
          </w:tcPr>
          <w:p w14:paraId="5B149579" w14:textId="6C9A74F5" w:rsidR="004819AD" w:rsidRPr="00834F3D" w:rsidRDefault="00520BAB">
            <w:pPr>
              <w:pStyle w:val="NoSpacing"/>
              <w:rPr>
                <w:b/>
                <w:bCs/>
              </w:rPr>
            </w:pPr>
            <w:r w:rsidRPr="00834F3D">
              <w:rPr>
                <w:b/>
                <w:bCs/>
              </w:rPr>
              <w:t>14.07.2022</w:t>
            </w:r>
          </w:p>
        </w:tc>
      </w:tr>
      <w:tr w:rsidR="004819AD" w14:paraId="3443058C" w14:textId="77777777">
        <w:tc>
          <w:tcPr>
            <w:tcW w:w="639" w:type="pct"/>
            <w:tcBorders>
              <w:top w:val="single" w:sz="8" w:space="0" w:color="404040" w:themeColor="text1" w:themeTint="BF"/>
            </w:tcBorders>
          </w:tcPr>
          <w:p w14:paraId="72B5634A" w14:textId="5D7ECB43" w:rsidR="004819AD" w:rsidRDefault="00315AD5">
            <w:r>
              <w:t>Odobrio</w:t>
            </w:r>
          </w:p>
        </w:tc>
        <w:tc>
          <w:tcPr>
            <w:tcW w:w="1038" w:type="pct"/>
            <w:gridSpan w:val="2"/>
            <w:tcBorders>
              <w:top w:val="single" w:sz="8" w:space="0" w:color="404040" w:themeColor="text1" w:themeTint="BF"/>
            </w:tcBorders>
          </w:tcPr>
          <w:p w14:paraId="33AF0F6F" w14:textId="77777777" w:rsidR="004819AD" w:rsidRDefault="004819AD"/>
        </w:tc>
        <w:tc>
          <w:tcPr>
            <w:tcW w:w="93" w:type="pct"/>
          </w:tcPr>
          <w:p w14:paraId="5DEFF169" w14:textId="77777777" w:rsidR="004819AD" w:rsidRDefault="004819AD"/>
        </w:tc>
        <w:tc>
          <w:tcPr>
            <w:tcW w:w="576" w:type="pct"/>
            <w:tcBorders>
              <w:top w:val="single" w:sz="8" w:space="0" w:color="404040" w:themeColor="text1" w:themeTint="BF"/>
            </w:tcBorders>
          </w:tcPr>
          <w:p w14:paraId="590D2C0C" w14:textId="6BD38A3F" w:rsidR="004819AD" w:rsidRDefault="00315AD5">
            <w:r>
              <w:t>Datum</w:t>
            </w:r>
          </w:p>
        </w:tc>
        <w:tc>
          <w:tcPr>
            <w:tcW w:w="307" w:type="pct"/>
          </w:tcPr>
          <w:p w14:paraId="695FBF91" w14:textId="77777777" w:rsidR="004819AD" w:rsidRDefault="004819AD"/>
        </w:tc>
        <w:tc>
          <w:tcPr>
            <w:tcW w:w="640" w:type="pct"/>
            <w:tcBorders>
              <w:top w:val="single" w:sz="8" w:space="0" w:color="404040" w:themeColor="text1" w:themeTint="BF"/>
            </w:tcBorders>
          </w:tcPr>
          <w:p w14:paraId="19451D82" w14:textId="35127EBB" w:rsidR="004819AD" w:rsidRDefault="008F6AC0">
            <w:r>
              <w:t>Odobrio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14:paraId="0B89B30F" w14:textId="77777777" w:rsidR="004819AD" w:rsidRDefault="004819AD"/>
        </w:tc>
        <w:tc>
          <w:tcPr>
            <w:tcW w:w="93" w:type="pct"/>
          </w:tcPr>
          <w:p w14:paraId="3CA70E15" w14:textId="77777777" w:rsidR="004819AD" w:rsidRDefault="004819AD"/>
        </w:tc>
        <w:tc>
          <w:tcPr>
            <w:tcW w:w="575" w:type="pct"/>
            <w:tcBorders>
              <w:top w:val="single" w:sz="8" w:space="0" w:color="404040" w:themeColor="text1" w:themeTint="BF"/>
            </w:tcBorders>
          </w:tcPr>
          <w:p w14:paraId="6FD407FA" w14:textId="36BEBE59" w:rsidR="004819AD" w:rsidRDefault="008F6AC0">
            <w:r>
              <w:t>Datum</w:t>
            </w:r>
          </w:p>
        </w:tc>
      </w:tr>
    </w:tbl>
    <w:p w14:paraId="0A388BED" w14:textId="77777777" w:rsidR="004819AD" w:rsidRDefault="004819AD"/>
    <w:sectPr w:rsidR="004819AD">
      <w:headerReference w:type="default" r:id="rId12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B8D78" w14:textId="77777777" w:rsidR="00057F49" w:rsidRDefault="00057F49">
      <w:pPr>
        <w:spacing w:after="0" w:line="240" w:lineRule="auto"/>
      </w:pPr>
      <w:r>
        <w:separator/>
      </w:r>
    </w:p>
  </w:endnote>
  <w:endnote w:type="continuationSeparator" w:id="0">
    <w:p w14:paraId="7DDE7669" w14:textId="77777777" w:rsidR="00057F49" w:rsidRDefault="00057F49">
      <w:pPr>
        <w:spacing w:after="0" w:line="240" w:lineRule="auto"/>
      </w:pPr>
      <w:r>
        <w:continuationSeparator/>
      </w:r>
    </w:p>
  </w:endnote>
  <w:endnote w:type="continuationNotice" w:id="1">
    <w:p w14:paraId="525244A1" w14:textId="77777777" w:rsidR="00057F49" w:rsidRDefault="00057F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8CD2D" w14:textId="77777777" w:rsidR="00057F49" w:rsidRDefault="00057F49">
      <w:pPr>
        <w:spacing w:after="0" w:line="240" w:lineRule="auto"/>
      </w:pPr>
      <w:r>
        <w:separator/>
      </w:r>
    </w:p>
  </w:footnote>
  <w:footnote w:type="continuationSeparator" w:id="0">
    <w:p w14:paraId="15F907A6" w14:textId="77777777" w:rsidR="00057F49" w:rsidRDefault="00057F49">
      <w:pPr>
        <w:spacing w:after="0" w:line="240" w:lineRule="auto"/>
      </w:pPr>
      <w:r>
        <w:continuationSeparator/>
      </w:r>
    </w:p>
  </w:footnote>
  <w:footnote w:type="continuationNotice" w:id="1">
    <w:p w14:paraId="626E0CA2" w14:textId="77777777" w:rsidR="00057F49" w:rsidRDefault="00057F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AC799" w14:textId="77777777" w:rsidR="004819AD" w:rsidRDefault="008D69AE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B31DDB" wp14:editId="418D22B7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799D3F" w14:textId="77777777" w:rsidR="004819AD" w:rsidRDefault="008D69AE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44E5B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B31DDB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-24.5pt;margin-top:0;width:26.7pt;height:14.4pt;z-index:2516582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5E799D3F" w14:textId="77777777" w:rsidR="004819AD" w:rsidRDefault="008D69AE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B44E5B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0860E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F06E32C2"/>
    <w:lvl w:ilvl="0" w:tplc="000E679E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C03D5"/>
    <w:multiLevelType w:val="hybridMultilevel"/>
    <w:tmpl w:val="64FEEE2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14813EEA"/>
    <w:multiLevelType w:val="hybridMultilevel"/>
    <w:tmpl w:val="9292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C5BE6"/>
    <w:multiLevelType w:val="hybridMultilevel"/>
    <w:tmpl w:val="9D0A12F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48D6027"/>
    <w:multiLevelType w:val="hybridMultilevel"/>
    <w:tmpl w:val="FAFC2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04DA6"/>
    <w:multiLevelType w:val="hybridMultilevel"/>
    <w:tmpl w:val="4D88DC5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3CDF7D76"/>
    <w:multiLevelType w:val="hybridMultilevel"/>
    <w:tmpl w:val="F912D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88376">
    <w:abstractNumId w:val="0"/>
  </w:num>
  <w:num w:numId="2" w16cid:durableId="75791490">
    <w:abstractNumId w:val="8"/>
  </w:num>
  <w:num w:numId="3" w16cid:durableId="559053165">
    <w:abstractNumId w:val="8"/>
    <w:lvlOverride w:ilvl="0">
      <w:startOverride w:val="1"/>
    </w:lvlOverride>
  </w:num>
  <w:num w:numId="4" w16cid:durableId="1479759083">
    <w:abstractNumId w:val="1"/>
  </w:num>
  <w:num w:numId="5" w16cid:durableId="389766634">
    <w:abstractNumId w:val="3"/>
  </w:num>
  <w:num w:numId="6" w16cid:durableId="816343736">
    <w:abstractNumId w:val="5"/>
  </w:num>
  <w:num w:numId="7" w16cid:durableId="1859998187">
    <w:abstractNumId w:val="1"/>
  </w:num>
  <w:num w:numId="8" w16cid:durableId="2103331543">
    <w:abstractNumId w:val="7"/>
  </w:num>
  <w:num w:numId="9" w16cid:durableId="321157485">
    <w:abstractNumId w:val="2"/>
  </w:num>
  <w:num w:numId="10" w16cid:durableId="563103803">
    <w:abstractNumId w:val="1"/>
    <w:lvlOverride w:ilvl="0">
      <w:startOverride w:val="6"/>
    </w:lvlOverride>
  </w:num>
  <w:num w:numId="11" w16cid:durableId="491994386">
    <w:abstractNumId w:val="4"/>
  </w:num>
  <w:num w:numId="12" w16cid:durableId="13564647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5B"/>
    <w:rsid w:val="00000106"/>
    <w:rsid w:val="00000D7D"/>
    <w:rsid w:val="00000E55"/>
    <w:rsid w:val="00000EB0"/>
    <w:rsid w:val="00001677"/>
    <w:rsid w:val="000032C8"/>
    <w:rsid w:val="0000378A"/>
    <w:rsid w:val="00014300"/>
    <w:rsid w:val="00015B81"/>
    <w:rsid w:val="00015C03"/>
    <w:rsid w:val="000175BB"/>
    <w:rsid w:val="00017B41"/>
    <w:rsid w:val="000221F0"/>
    <w:rsid w:val="00025986"/>
    <w:rsid w:val="0003207B"/>
    <w:rsid w:val="000332D4"/>
    <w:rsid w:val="00034019"/>
    <w:rsid w:val="0003483C"/>
    <w:rsid w:val="0004733A"/>
    <w:rsid w:val="00047924"/>
    <w:rsid w:val="00047E4D"/>
    <w:rsid w:val="00050507"/>
    <w:rsid w:val="00051270"/>
    <w:rsid w:val="0005196A"/>
    <w:rsid w:val="00051BDF"/>
    <w:rsid w:val="0005244C"/>
    <w:rsid w:val="00053D09"/>
    <w:rsid w:val="0005420B"/>
    <w:rsid w:val="00056398"/>
    <w:rsid w:val="00056495"/>
    <w:rsid w:val="0005787F"/>
    <w:rsid w:val="00057F49"/>
    <w:rsid w:val="0006228D"/>
    <w:rsid w:val="00062489"/>
    <w:rsid w:val="00063596"/>
    <w:rsid w:val="00063DF1"/>
    <w:rsid w:val="0006480E"/>
    <w:rsid w:val="0006577D"/>
    <w:rsid w:val="00066944"/>
    <w:rsid w:val="00066B7A"/>
    <w:rsid w:val="00070057"/>
    <w:rsid w:val="0007084C"/>
    <w:rsid w:val="00070B5F"/>
    <w:rsid w:val="00070C21"/>
    <w:rsid w:val="00076A29"/>
    <w:rsid w:val="00077A50"/>
    <w:rsid w:val="000829B5"/>
    <w:rsid w:val="00082BEE"/>
    <w:rsid w:val="0008334D"/>
    <w:rsid w:val="00083907"/>
    <w:rsid w:val="000855A6"/>
    <w:rsid w:val="000857D6"/>
    <w:rsid w:val="000871ED"/>
    <w:rsid w:val="00090DC7"/>
    <w:rsid w:val="000914F8"/>
    <w:rsid w:val="00093789"/>
    <w:rsid w:val="00094B44"/>
    <w:rsid w:val="00094EB4"/>
    <w:rsid w:val="00097C7B"/>
    <w:rsid w:val="000A1270"/>
    <w:rsid w:val="000A1663"/>
    <w:rsid w:val="000A3378"/>
    <w:rsid w:val="000A4D30"/>
    <w:rsid w:val="000A4F40"/>
    <w:rsid w:val="000A77E9"/>
    <w:rsid w:val="000B066D"/>
    <w:rsid w:val="000B1FFD"/>
    <w:rsid w:val="000B481C"/>
    <w:rsid w:val="000B7C62"/>
    <w:rsid w:val="000C3D6F"/>
    <w:rsid w:val="000D027B"/>
    <w:rsid w:val="000D145B"/>
    <w:rsid w:val="000D2DBE"/>
    <w:rsid w:val="000D3B91"/>
    <w:rsid w:val="000D3EDD"/>
    <w:rsid w:val="000D42EF"/>
    <w:rsid w:val="000D4CE9"/>
    <w:rsid w:val="000D561A"/>
    <w:rsid w:val="000D5E61"/>
    <w:rsid w:val="000D5F94"/>
    <w:rsid w:val="000D7EE3"/>
    <w:rsid w:val="000E131D"/>
    <w:rsid w:val="000E203F"/>
    <w:rsid w:val="000E2DFD"/>
    <w:rsid w:val="000E418F"/>
    <w:rsid w:val="000E5D91"/>
    <w:rsid w:val="000E633B"/>
    <w:rsid w:val="000F1A05"/>
    <w:rsid w:val="000F2649"/>
    <w:rsid w:val="000F3072"/>
    <w:rsid w:val="000F4E30"/>
    <w:rsid w:val="00104CDC"/>
    <w:rsid w:val="0010519B"/>
    <w:rsid w:val="00105F67"/>
    <w:rsid w:val="00106266"/>
    <w:rsid w:val="001065D8"/>
    <w:rsid w:val="00107943"/>
    <w:rsid w:val="00107C78"/>
    <w:rsid w:val="00112449"/>
    <w:rsid w:val="00112AF4"/>
    <w:rsid w:val="00114DFB"/>
    <w:rsid w:val="00116309"/>
    <w:rsid w:val="001163ED"/>
    <w:rsid w:val="00117A0B"/>
    <w:rsid w:val="00121BF2"/>
    <w:rsid w:val="001231C5"/>
    <w:rsid w:val="001233E9"/>
    <w:rsid w:val="0012499A"/>
    <w:rsid w:val="00124EA9"/>
    <w:rsid w:val="00125467"/>
    <w:rsid w:val="00126317"/>
    <w:rsid w:val="001273EF"/>
    <w:rsid w:val="0012767E"/>
    <w:rsid w:val="00127CE6"/>
    <w:rsid w:val="001338C6"/>
    <w:rsid w:val="00137770"/>
    <w:rsid w:val="00142551"/>
    <w:rsid w:val="00142C3F"/>
    <w:rsid w:val="00142E13"/>
    <w:rsid w:val="00142F1A"/>
    <w:rsid w:val="00145D12"/>
    <w:rsid w:val="00146976"/>
    <w:rsid w:val="001469DF"/>
    <w:rsid w:val="001510F9"/>
    <w:rsid w:val="0015235E"/>
    <w:rsid w:val="00153676"/>
    <w:rsid w:val="0015375E"/>
    <w:rsid w:val="00155B3C"/>
    <w:rsid w:val="001571B4"/>
    <w:rsid w:val="0015794E"/>
    <w:rsid w:val="001604CD"/>
    <w:rsid w:val="00160FB9"/>
    <w:rsid w:val="001639B0"/>
    <w:rsid w:val="001639E4"/>
    <w:rsid w:val="0016528B"/>
    <w:rsid w:val="001658F0"/>
    <w:rsid w:val="00165BA7"/>
    <w:rsid w:val="00167F25"/>
    <w:rsid w:val="00170A11"/>
    <w:rsid w:val="0017188D"/>
    <w:rsid w:val="00172030"/>
    <w:rsid w:val="00172719"/>
    <w:rsid w:val="00176851"/>
    <w:rsid w:val="001775A7"/>
    <w:rsid w:val="00177694"/>
    <w:rsid w:val="00177D2D"/>
    <w:rsid w:val="00177D47"/>
    <w:rsid w:val="0018016C"/>
    <w:rsid w:val="00183C88"/>
    <w:rsid w:val="001848F0"/>
    <w:rsid w:val="001858B1"/>
    <w:rsid w:val="00185E58"/>
    <w:rsid w:val="00185EEB"/>
    <w:rsid w:val="00187876"/>
    <w:rsid w:val="0018792F"/>
    <w:rsid w:val="00190965"/>
    <w:rsid w:val="00191052"/>
    <w:rsid w:val="00191D67"/>
    <w:rsid w:val="00193084"/>
    <w:rsid w:val="001955C3"/>
    <w:rsid w:val="001A01A2"/>
    <w:rsid w:val="001A02C6"/>
    <w:rsid w:val="001A1B92"/>
    <w:rsid w:val="001A37F4"/>
    <w:rsid w:val="001A39E9"/>
    <w:rsid w:val="001A406C"/>
    <w:rsid w:val="001A528B"/>
    <w:rsid w:val="001A5D8D"/>
    <w:rsid w:val="001A63FA"/>
    <w:rsid w:val="001A74A1"/>
    <w:rsid w:val="001A76BB"/>
    <w:rsid w:val="001A7FA5"/>
    <w:rsid w:val="001B04F1"/>
    <w:rsid w:val="001B06A2"/>
    <w:rsid w:val="001B15C6"/>
    <w:rsid w:val="001B22DB"/>
    <w:rsid w:val="001B2879"/>
    <w:rsid w:val="001B3E95"/>
    <w:rsid w:val="001B4584"/>
    <w:rsid w:val="001B4943"/>
    <w:rsid w:val="001B5EF0"/>
    <w:rsid w:val="001C1709"/>
    <w:rsid w:val="001C2987"/>
    <w:rsid w:val="001C36DE"/>
    <w:rsid w:val="001C5097"/>
    <w:rsid w:val="001D1F0F"/>
    <w:rsid w:val="001D313A"/>
    <w:rsid w:val="001D3BD6"/>
    <w:rsid w:val="001D68E8"/>
    <w:rsid w:val="001D7ADF"/>
    <w:rsid w:val="001E0268"/>
    <w:rsid w:val="001E0FB1"/>
    <w:rsid w:val="001E1301"/>
    <w:rsid w:val="001E1346"/>
    <w:rsid w:val="001E13C4"/>
    <w:rsid w:val="001E2C51"/>
    <w:rsid w:val="001E561E"/>
    <w:rsid w:val="001E65B8"/>
    <w:rsid w:val="001E6E53"/>
    <w:rsid w:val="001E7024"/>
    <w:rsid w:val="001E759D"/>
    <w:rsid w:val="001F2864"/>
    <w:rsid w:val="001F5A72"/>
    <w:rsid w:val="001F7D02"/>
    <w:rsid w:val="00204CB3"/>
    <w:rsid w:val="00205098"/>
    <w:rsid w:val="00205FF9"/>
    <w:rsid w:val="00206105"/>
    <w:rsid w:val="00206820"/>
    <w:rsid w:val="002073FA"/>
    <w:rsid w:val="0021050F"/>
    <w:rsid w:val="0021078E"/>
    <w:rsid w:val="002129A3"/>
    <w:rsid w:val="00213767"/>
    <w:rsid w:val="002139E5"/>
    <w:rsid w:val="00214A92"/>
    <w:rsid w:val="00214BB8"/>
    <w:rsid w:val="002201D9"/>
    <w:rsid w:val="00221531"/>
    <w:rsid w:val="00222302"/>
    <w:rsid w:val="00223461"/>
    <w:rsid w:val="00223FD3"/>
    <w:rsid w:val="00224F83"/>
    <w:rsid w:val="00226511"/>
    <w:rsid w:val="00230645"/>
    <w:rsid w:val="0023102D"/>
    <w:rsid w:val="00232CAC"/>
    <w:rsid w:val="00234343"/>
    <w:rsid w:val="002344A3"/>
    <w:rsid w:val="00234B81"/>
    <w:rsid w:val="00235A8B"/>
    <w:rsid w:val="00235B6C"/>
    <w:rsid w:val="0023692F"/>
    <w:rsid w:val="002407E8"/>
    <w:rsid w:val="0024281F"/>
    <w:rsid w:val="00243641"/>
    <w:rsid w:val="00243776"/>
    <w:rsid w:val="00246592"/>
    <w:rsid w:val="00246C74"/>
    <w:rsid w:val="00250976"/>
    <w:rsid w:val="00250CC7"/>
    <w:rsid w:val="002516B3"/>
    <w:rsid w:val="002532B6"/>
    <w:rsid w:val="0025348B"/>
    <w:rsid w:val="0025525C"/>
    <w:rsid w:val="0025532D"/>
    <w:rsid w:val="002558C9"/>
    <w:rsid w:val="00255A1B"/>
    <w:rsid w:val="00257771"/>
    <w:rsid w:val="00265736"/>
    <w:rsid w:val="002662A0"/>
    <w:rsid w:val="00266B75"/>
    <w:rsid w:val="002675E1"/>
    <w:rsid w:val="00267B74"/>
    <w:rsid w:val="00270091"/>
    <w:rsid w:val="0027190E"/>
    <w:rsid w:val="00271CA3"/>
    <w:rsid w:val="0027217C"/>
    <w:rsid w:val="00272EB2"/>
    <w:rsid w:val="00273575"/>
    <w:rsid w:val="00273D96"/>
    <w:rsid w:val="00276E68"/>
    <w:rsid w:val="00283688"/>
    <w:rsid w:val="00284110"/>
    <w:rsid w:val="0028481B"/>
    <w:rsid w:val="00285AAB"/>
    <w:rsid w:val="00286188"/>
    <w:rsid w:val="0028673E"/>
    <w:rsid w:val="00292661"/>
    <w:rsid w:val="0029571D"/>
    <w:rsid w:val="00296AA7"/>
    <w:rsid w:val="0029791B"/>
    <w:rsid w:val="002A06C2"/>
    <w:rsid w:val="002A3C0A"/>
    <w:rsid w:val="002A4BCB"/>
    <w:rsid w:val="002A7755"/>
    <w:rsid w:val="002B1BB3"/>
    <w:rsid w:val="002B2233"/>
    <w:rsid w:val="002B2C6C"/>
    <w:rsid w:val="002B431E"/>
    <w:rsid w:val="002B5EC6"/>
    <w:rsid w:val="002B71DE"/>
    <w:rsid w:val="002C5337"/>
    <w:rsid w:val="002C5343"/>
    <w:rsid w:val="002C534A"/>
    <w:rsid w:val="002C5FB7"/>
    <w:rsid w:val="002D115F"/>
    <w:rsid w:val="002D32C3"/>
    <w:rsid w:val="002D4D4A"/>
    <w:rsid w:val="002D5512"/>
    <w:rsid w:val="002D57DA"/>
    <w:rsid w:val="002D67DA"/>
    <w:rsid w:val="002D713F"/>
    <w:rsid w:val="002E1494"/>
    <w:rsid w:val="002E1C3D"/>
    <w:rsid w:val="002E25F8"/>
    <w:rsid w:val="002E49F9"/>
    <w:rsid w:val="002E4F61"/>
    <w:rsid w:val="002E5438"/>
    <w:rsid w:val="002E5D49"/>
    <w:rsid w:val="002E613C"/>
    <w:rsid w:val="002E6206"/>
    <w:rsid w:val="002E75ED"/>
    <w:rsid w:val="002E785F"/>
    <w:rsid w:val="002F0343"/>
    <w:rsid w:val="002F0D8A"/>
    <w:rsid w:val="002F1557"/>
    <w:rsid w:val="002F425C"/>
    <w:rsid w:val="002F6140"/>
    <w:rsid w:val="00300E92"/>
    <w:rsid w:val="00300FF7"/>
    <w:rsid w:val="003011A2"/>
    <w:rsid w:val="003030C3"/>
    <w:rsid w:val="003064DE"/>
    <w:rsid w:val="00306F60"/>
    <w:rsid w:val="0030726D"/>
    <w:rsid w:val="00310E7F"/>
    <w:rsid w:val="0031548B"/>
    <w:rsid w:val="00315561"/>
    <w:rsid w:val="00315AD5"/>
    <w:rsid w:val="00315AED"/>
    <w:rsid w:val="00315D86"/>
    <w:rsid w:val="00315D9A"/>
    <w:rsid w:val="00322F63"/>
    <w:rsid w:val="003234B6"/>
    <w:rsid w:val="00324979"/>
    <w:rsid w:val="00325EAB"/>
    <w:rsid w:val="00327137"/>
    <w:rsid w:val="003271F2"/>
    <w:rsid w:val="003275E4"/>
    <w:rsid w:val="00330DCB"/>
    <w:rsid w:val="00331449"/>
    <w:rsid w:val="00333414"/>
    <w:rsid w:val="00334700"/>
    <w:rsid w:val="00335883"/>
    <w:rsid w:val="0033590B"/>
    <w:rsid w:val="00343DBD"/>
    <w:rsid w:val="00350905"/>
    <w:rsid w:val="00350C3C"/>
    <w:rsid w:val="0035203C"/>
    <w:rsid w:val="00353587"/>
    <w:rsid w:val="0035366E"/>
    <w:rsid w:val="0035713B"/>
    <w:rsid w:val="0036021D"/>
    <w:rsid w:val="0036114A"/>
    <w:rsid w:val="0036278C"/>
    <w:rsid w:val="00364DC6"/>
    <w:rsid w:val="00371536"/>
    <w:rsid w:val="0037156C"/>
    <w:rsid w:val="0037206E"/>
    <w:rsid w:val="003720D3"/>
    <w:rsid w:val="00375392"/>
    <w:rsid w:val="00380B15"/>
    <w:rsid w:val="00381686"/>
    <w:rsid w:val="00382AA1"/>
    <w:rsid w:val="00385D30"/>
    <w:rsid w:val="00391178"/>
    <w:rsid w:val="0039153E"/>
    <w:rsid w:val="00392331"/>
    <w:rsid w:val="00392D6D"/>
    <w:rsid w:val="00392E2C"/>
    <w:rsid w:val="00393169"/>
    <w:rsid w:val="003A2828"/>
    <w:rsid w:val="003A3235"/>
    <w:rsid w:val="003A3368"/>
    <w:rsid w:val="003A47B9"/>
    <w:rsid w:val="003A4E66"/>
    <w:rsid w:val="003A58CA"/>
    <w:rsid w:val="003A64AC"/>
    <w:rsid w:val="003B128A"/>
    <w:rsid w:val="003B2D73"/>
    <w:rsid w:val="003B3596"/>
    <w:rsid w:val="003B5759"/>
    <w:rsid w:val="003B74D7"/>
    <w:rsid w:val="003C0B87"/>
    <w:rsid w:val="003C1A63"/>
    <w:rsid w:val="003C1CB1"/>
    <w:rsid w:val="003C3BA7"/>
    <w:rsid w:val="003D06FF"/>
    <w:rsid w:val="003D0F1D"/>
    <w:rsid w:val="003D4042"/>
    <w:rsid w:val="003D45A7"/>
    <w:rsid w:val="003D50A5"/>
    <w:rsid w:val="003D6ABF"/>
    <w:rsid w:val="003D782A"/>
    <w:rsid w:val="003E258E"/>
    <w:rsid w:val="003E2E64"/>
    <w:rsid w:val="003E4D44"/>
    <w:rsid w:val="003E65B1"/>
    <w:rsid w:val="003E71FA"/>
    <w:rsid w:val="003F0E90"/>
    <w:rsid w:val="003F1FD9"/>
    <w:rsid w:val="003F5B7C"/>
    <w:rsid w:val="003F5EBC"/>
    <w:rsid w:val="003F662B"/>
    <w:rsid w:val="003F6FC6"/>
    <w:rsid w:val="00403F2D"/>
    <w:rsid w:val="00404B7F"/>
    <w:rsid w:val="00405574"/>
    <w:rsid w:val="004070F6"/>
    <w:rsid w:val="00407125"/>
    <w:rsid w:val="00407AF6"/>
    <w:rsid w:val="00407D6B"/>
    <w:rsid w:val="00410629"/>
    <w:rsid w:val="004107BE"/>
    <w:rsid w:val="00410E99"/>
    <w:rsid w:val="00411C30"/>
    <w:rsid w:val="00413758"/>
    <w:rsid w:val="004142C4"/>
    <w:rsid w:val="0041440C"/>
    <w:rsid w:val="0041483B"/>
    <w:rsid w:val="004172F4"/>
    <w:rsid w:val="0041730D"/>
    <w:rsid w:val="00417B19"/>
    <w:rsid w:val="00417DA3"/>
    <w:rsid w:val="00423630"/>
    <w:rsid w:val="00423F8C"/>
    <w:rsid w:val="00425398"/>
    <w:rsid w:val="00434552"/>
    <w:rsid w:val="00434922"/>
    <w:rsid w:val="0043505E"/>
    <w:rsid w:val="004364C3"/>
    <w:rsid w:val="00437032"/>
    <w:rsid w:val="00437982"/>
    <w:rsid w:val="00441FDD"/>
    <w:rsid w:val="004464B8"/>
    <w:rsid w:val="00446B0E"/>
    <w:rsid w:val="00446DB8"/>
    <w:rsid w:val="00447451"/>
    <w:rsid w:val="0045160C"/>
    <w:rsid w:val="00451A7D"/>
    <w:rsid w:val="0045492F"/>
    <w:rsid w:val="00454B1B"/>
    <w:rsid w:val="004617A0"/>
    <w:rsid w:val="004617B8"/>
    <w:rsid w:val="00462760"/>
    <w:rsid w:val="00470905"/>
    <w:rsid w:val="00470D67"/>
    <w:rsid w:val="00471DDA"/>
    <w:rsid w:val="0047274D"/>
    <w:rsid w:val="00473D3D"/>
    <w:rsid w:val="00474CCD"/>
    <w:rsid w:val="00475B95"/>
    <w:rsid w:val="00476D94"/>
    <w:rsid w:val="00477206"/>
    <w:rsid w:val="0048188B"/>
    <w:rsid w:val="00481902"/>
    <w:rsid w:val="004819AD"/>
    <w:rsid w:val="004829B2"/>
    <w:rsid w:val="00484881"/>
    <w:rsid w:val="00485242"/>
    <w:rsid w:val="00486902"/>
    <w:rsid w:val="00487E15"/>
    <w:rsid w:val="004901FD"/>
    <w:rsid w:val="0049248E"/>
    <w:rsid w:val="004937F2"/>
    <w:rsid w:val="00493E09"/>
    <w:rsid w:val="004953F4"/>
    <w:rsid w:val="0049574C"/>
    <w:rsid w:val="004961DE"/>
    <w:rsid w:val="004A0B92"/>
    <w:rsid w:val="004A1E4B"/>
    <w:rsid w:val="004A2B4C"/>
    <w:rsid w:val="004A413E"/>
    <w:rsid w:val="004A4809"/>
    <w:rsid w:val="004A6647"/>
    <w:rsid w:val="004A67E1"/>
    <w:rsid w:val="004A7ADF"/>
    <w:rsid w:val="004B09F6"/>
    <w:rsid w:val="004B0C11"/>
    <w:rsid w:val="004B20D1"/>
    <w:rsid w:val="004B340D"/>
    <w:rsid w:val="004B4210"/>
    <w:rsid w:val="004B422C"/>
    <w:rsid w:val="004B5BDA"/>
    <w:rsid w:val="004B5F3C"/>
    <w:rsid w:val="004C1001"/>
    <w:rsid w:val="004C11BE"/>
    <w:rsid w:val="004C1673"/>
    <w:rsid w:val="004C1CBC"/>
    <w:rsid w:val="004C251A"/>
    <w:rsid w:val="004C2C7F"/>
    <w:rsid w:val="004C3750"/>
    <w:rsid w:val="004C50B2"/>
    <w:rsid w:val="004C51D2"/>
    <w:rsid w:val="004C6F26"/>
    <w:rsid w:val="004D2868"/>
    <w:rsid w:val="004D380D"/>
    <w:rsid w:val="004D3B89"/>
    <w:rsid w:val="004D41EB"/>
    <w:rsid w:val="004D4FC2"/>
    <w:rsid w:val="004D56C8"/>
    <w:rsid w:val="004D65E1"/>
    <w:rsid w:val="004E235B"/>
    <w:rsid w:val="004E383D"/>
    <w:rsid w:val="004F04FD"/>
    <w:rsid w:val="004F1964"/>
    <w:rsid w:val="004F1BDD"/>
    <w:rsid w:val="004F349B"/>
    <w:rsid w:val="004F3ADB"/>
    <w:rsid w:val="004F4A4E"/>
    <w:rsid w:val="00500006"/>
    <w:rsid w:val="00501B94"/>
    <w:rsid w:val="0050297B"/>
    <w:rsid w:val="00504E80"/>
    <w:rsid w:val="00504FCF"/>
    <w:rsid w:val="00505254"/>
    <w:rsid w:val="00507DB9"/>
    <w:rsid w:val="00510E70"/>
    <w:rsid w:val="00510E87"/>
    <w:rsid w:val="00512871"/>
    <w:rsid w:val="00512A96"/>
    <w:rsid w:val="00513055"/>
    <w:rsid w:val="005137F0"/>
    <w:rsid w:val="00513809"/>
    <w:rsid w:val="00514006"/>
    <w:rsid w:val="00514110"/>
    <w:rsid w:val="00514F79"/>
    <w:rsid w:val="00516785"/>
    <w:rsid w:val="00520A30"/>
    <w:rsid w:val="00520BAB"/>
    <w:rsid w:val="005212D4"/>
    <w:rsid w:val="00521406"/>
    <w:rsid w:val="0052163F"/>
    <w:rsid w:val="00521B6F"/>
    <w:rsid w:val="0052288F"/>
    <w:rsid w:val="00524A73"/>
    <w:rsid w:val="0052531E"/>
    <w:rsid w:val="00525DC8"/>
    <w:rsid w:val="00526829"/>
    <w:rsid w:val="005307B8"/>
    <w:rsid w:val="00530A0D"/>
    <w:rsid w:val="00530B53"/>
    <w:rsid w:val="005324A5"/>
    <w:rsid w:val="00532EAD"/>
    <w:rsid w:val="00537D9B"/>
    <w:rsid w:val="00542966"/>
    <w:rsid w:val="00545706"/>
    <w:rsid w:val="005463A8"/>
    <w:rsid w:val="00546E40"/>
    <w:rsid w:val="00547678"/>
    <w:rsid w:val="00552EB2"/>
    <w:rsid w:val="0055600C"/>
    <w:rsid w:val="0055639C"/>
    <w:rsid w:val="00556533"/>
    <w:rsid w:val="00556E42"/>
    <w:rsid w:val="00560938"/>
    <w:rsid w:val="00560DAF"/>
    <w:rsid w:val="005612FE"/>
    <w:rsid w:val="005638A6"/>
    <w:rsid w:val="005639D0"/>
    <w:rsid w:val="00563C94"/>
    <w:rsid w:val="0056648F"/>
    <w:rsid w:val="00570D37"/>
    <w:rsid w:val="00573439"/>
    <w:rsid w:val="005735D2"/>
    <w:rsid w:val="00576C1D"/>
    <w:rsid w:val="00576C7B"/>
    <w:rsid w:val="0057749B"/>
    <w:rsid w:val="00581FEB"/>
    <w:rsid w:val="00582263"/>
    <w:rsid w:val="00582CA9"/>
    <w:rsid w:val="00582DA6"/>
    <w:rsid w:val="005843F2"/>
    <w:rsid w:val="00584EBF"/>
    <w:rsid w:val="00586311"/>
    <w:rsid w:val="00591849"/>
    <w:rsid w:val="00591EA3"/>
    <w:rsid w:val="00592BBD"/>
    <w:rsid w:val="00594F76"/>
    <w:rsid w:val="00595C3A"/>
    <w:rsid w:val="005963ED"/>
    <w:rsid w:val="00597C79"/>
    <w:rsid w:val="00597EB3"/>
    <w:rsid w:val="005A13A6"/>
    <w:rsid w:val="005A14B3"/>
    <w:rsid w:val="005A2072"/>
    <w:rsid w:val="005A48D6"/>
    <w:rsid w:val="005A5106"/>
    <w:rsid w:val="005A519B"/>
    <w:rsid w:val="005A689F"/>
    <w:rsid w:val="005B0939"/>
    <w:rsid w:val="005B1A8A"/>
    <w:rsid w:val="005B1AA9"/>
    <w:rsid w:val="005B5D28"/>
    <w:rsid w:val="005B7514"/>
    <w:rsid w:val="005B7B97"/>
    <w:rsid w:val="005C241C"/>
    <w:rsid w:val="005C27D2"/>
    <w:rsid w:val="005C6005"/>
    <w:rsid w:val="005C6072"/>
    <w:rsid w:val="005D07ED"/>
    <w:rsid w:val="005D1266"/>
    <w:rsid w:val="005D3908"/>
    <w:rsid w:val="005D5EE7"/>
    <w:rsid w:val="005D740B"/>
    <w:rsid w:val="005E1749"/>
    <w:rsid w:val="005E182B"/>
    <w:rsid w:val="005E2F28"/>
    <w:rsid w:val="005E3FC9"/>
    <w:rsid w:val="005E4DB9"/>
    <w:rsid w:val="005E60A2"/>
    <w:rsid w:val="005E67AD"/>
    <w:rsid w:val="005F041F"/>
    <w:rsid w:val="005F193B"/>
    <w:rsid w:val="005F1A19"/>
    <w:rsid w:val="005F460F"/>
    <w:rsid w:val="00601330"/>
    <w:rsid w:val="0060370C"/>
    <w:rsid w:val="006051EC"/>
    <w:rsid w:val="006059BA"/>
    <w:rsid w:val="00606CF7"/>
    <w:rsid w:val="00606E96"/>
    <w:rsid w:val="00606F41"/>
    <w:rsid w:val="0060788C"/>
    <w:rsid w:val="00611B87"/>
    <w:rsid w:val="006121B0"/>
    <w:rsid w:val="00613C92"/>
    <w:rsid w:val="006143F5"/>
    <w:rsid w:val="006148C4"/>
    <w:rsid w:val="00615F15"/>
    <w:rsid w:val="00620E9F"/>
    <w:rsid w:val="00621B21"/>
    <w:rsid w:val="0062430C"/>
    <w:rsid w:val="00625D14"/>
    <w:rsid w:val="00625DF5"/>
    <w:rsid w:val="00626678"/>
    <w:rsid w:val="00626932"/>
    <w:rsid w:val="00627290"/>
    <w:rsid w:val="00627C86"/>
    <w:rsid w:val="00630F45"/>
    <w:rsid w:val="006345EB"/>
    <w:rsid w:val="0063574F"/>
    <w:rsid w:val="006358BC"/>
    <w:rsid w:val="00637C2E"/>
    <w:rsid w:val="00637CEF"/>
    <w:rsid w:val="00641B29"/>
    <w:rsid w:val="00641C6C"/>
    <w:rsid w:val="00642386"/>
    <w:rsid w:val="006425FD"/>
    <w:rsid w:val="00643404"/>
    <w:rsid w:val="00645D65"/>
    <w:rsid w:val="0064608E"/>
    <w:rsid w:val="0065189B"/>
    <w:rsid w:val="00652B9D"/>
    <w:rsid w:val="00653308"/>
    <w:rsid w:val="00654536"/>
    <w:rsid w:val="006549A6"/>
    <w:rsid w:val="00657661"/>
    <w:rsid w:val="006611F6"/>
    <w:rsid w:val="00662F6F"/>
    <w:rsid w:val="00663767"/>
    <w:rsid w:val="0066377F"/>
    <w:rsid w:val="00663DF2"/>
    <w:rsid w:val="00664BFC"/>
    <w:rsid w:val="00666322"/>
    <w:rsid w:val="00667261"/>
    <w:rsid w:val="00667634"/>
    <w:rsid w:val="00671EDB"/>
    <w:rsid w:val="00672427"/>
    <w:rsid w:val="00674510"/>
    <w:rsid w:val="00674D04"/>
    <w:rsid w:val="006806F9"/>
    <w:rsid w:val="00680F4E"/>
    <w:rsid w:val="00685262"/>
    <w:rsid w:val="00685B73"/>
    <w:rsid w:val="00691E50"/>
    <w:rsid w:val="006940BE"/>
    <w:rsid w:val="0069468C"/>
    <w:rsid w:val="00694FD7"/>
    <w:rsid w:val="0069574E"/>
    <w:rsid w:val="0069661F"/>
    <w:rsid w:val="00696E55"/>
    <w:rsid w:val="006A1CD6"/>
    <w:rsid w:val="006A3961"/>
    <w:rsid w:val="006A4034"/>
    <w:rsid w:val="006A429A"/>
    <w:rsid w:val="006B0307"/>
    <w:rsid w:val="006B1EE5"/>
    <w:rsid w:val="006B4D89"/>
    <w:rsid w:val="006C0775"/>
    <w:rsid w:val="006C40DA"/>
    <w:rsid w:val="006C5AEC"/>
    <w:rsid w:val="006C66E1"/>
    <w:rsid w:val="006C6D80"/>
    <w:rsid w:val="006C70B6"/>
    <w:rsid w:val="006C7FE9"/>
    <w:rsid w:val="006D0024"/>
    <w:rsid w:val="006D0B4E"/>
    <w:rsid w:val="006D10F5"/>
    <w:rsid w:val="006D2233"/>
    <w:rsid w:val="006D3A8D"/>
    <w:rsid w:val="006D3F82"/>
    <w:rsid w:val="006D5063"/>
    <w:rsid w:val="006D5A31"/>
    <w:rsid w:val="006E320C"/>
    <w:rsid w:val="006E40A9"/>
    <w:rsid w:val="006E4A8D"/>
    <w:rsid w:val="006E4D2E"/>
    <w:rsid w:val="006E4EF0"/>
    <w:rsid w:val="006E61B4"/>
    <w:rsid w:val="006E63E5"/>
    <w:rsid w:val="006F03F8"/>
    <w:rsid w:val="006F2534"/>
    <w:rsid w:val="006F46E0"/>
    <w:rsid w:val="006F498F"/>
    <w:rsid w:val="006F4C13"/>
    <w:rsid w:val="006F5D7B"/>
    <w:rsid w:val="006F6976"/>
    <w:rsid w:val="006F6F30"/>
    <w:rsid w:val="0070056A"/>
    <w:rsid w:val="00703152"/>
    <w:rsid w:val="00705338"/>
    <w:rsid w:val="00705B64"/>
    <w:rsid w:val="00705E28"/>
    <w:rsid w:val="00705F11"/>
    <w:rsid w:val="007070A4"/>
    <w:rsid w:val="00710518"/>
    <w:rsid w:val="0071196F"/>
    <w:rsid w:val="00712138"/>
    <w:rsid w:val="00714387"/>
    <w:rsid w:val="00717260"/>
    <w:rsid w:val="00717EF7"/>
    <w:rsid w:val="00722F3A"/>
    <w:rsid w:val="007232ED"/>
    <w:rsid w:val="007251A0"/>
    <w:rsid w:val="0072534E"/>
    <w:rsid w:val="00727AD1"/>
    <w:rsid w:val="00730438"/>
    <w:rsid w:val="00731666"/>
    <w:rsid w:val="00731B72"/>
    <w:rsid w:val="0073214E"/>
    <w:rsid w:val="007347F9"/>
    <w:rsid w:val="00734A8A"/>
    <w:rsid w:val="00735C37"/>
    <w:rsid w:val="007368A8"/>
    <w:rsid w:val="00736B57"/>
    <w:rsid w:val="00740E73"/>
    <w:rsid w:val="00747856"/>
    <w:rsid w:val="00750936"/>
    <w:rsid w:val="00757E44"/>
    <w:rsid w:val="007601A4"/>
    <w:rsid w:val="00760E15"/>
    <w:rsid w:val="007624C1"/>
    <w:rsid w:val="00764B11"/>
    <w:rsid w:val="00764F52"/>
    <w:rsid w:val="00765571"/>
    <w:rsid w:val="00774226"/>
    <w:rsid w:val="0077772E"/>
    <w:rsid w:val="00777CCC"/>
    <w:rsid w:val="007813B8"/>
    <w:rsid w:val="00782111"/>
    <w:rsid w:val="00782746"/>
    <w:rsid w:val="0078700F"/>
    <w:rsid w:val="00787370"/>
    <w:rsid w:val="00787764"/>
    <w:rsid w:val="007877E5"/>
    <w:rsid w:val="007905BD"/>
    <w:rsid w:val="0079234E"/>
    <w:rsid w:val="00792CCA"/>
    <w:rsid w:val="00795331"/>
    <w:rsid w:val="007956D2"/>
    <w:rsid w:val="00797BF7"/>
    <w:rsid w:val="007A0382"/>
    <w:rsid w:val="007A0C0C"/>
    <w:rsid w:val="007A0CA1"/>
    <w:rsid w:val="007A1919"/>
    <w:rsid w:val="007A2A0E"/>
    <w:rsid w:val="007A44AF"/>
    <w:rsid w:val="007A47E8"/>
    <w:rsid w:val="007B07F2"/>
    <w:rsid w:val="007B0948"/>
    <w:rsid w:val="007B1555"/>
    <w:rsid w:val="007B2E83"/>
    <w:rsid w:val="007B2FE3"/>
    <w:rsid w:val="007B3193"/>
    <w:rsid w:val="007B6999"/>
    <w:rsid w:val="007B7052"/>
    <w:rsid w:val="007B7385"/>
    <w:rsid w:val="007C1C49"/>
    <w:rsid w:val="007C41D2"/>
    <w:rsid w:val="007C48E7"/>
    <w:rsid w:val="007C6627"/>
    <w:rsid w:val="007C71F1"/>
    <w:rsid w:val="007C7F87"/>
    <w:rsid w:val="007D3E5E"/>
    <w:rsid w:val="007D68E0"/>
    <w:rsid w:val="007D6DC1"/>
    <w:rsid w:val="007E0865"/>
    <w:rsid w:val="007E282C"/>
    <w:rsid w:val="007E2937"/>
    <w:rsid w:val="007E50F6"/>
    <w:rsid w:val="007E59F8"/>
    <w:rsid w:val="007E6DAC"/>
    <w:rsid w:val="007E6F25"/>
    <w:rsid w:val="007F0DA1"/>
    <w:rsid w:val="007F0F0D"/>
    <w:rsid w:val="007F11C4"/>
    <w:rsid w:val="007F236D"/>
    <w:rsid w:val="007F4D97"/>
    <w:rsid w:val="00800756"/>
    <w:rsid w:val="0080116A"/>
    <w:rsid w:val="00802E5B"/>
    <w:rsid w:val="008034CE"/>
    <w:rsid w:val="00803849"/>
    <w:rsid w:val="008049E8"/>
    <w:rsid w:val="00805855"/>
    <w:rsid w:val="008060D7"/>
    <w:rsid w:val="0081430A"/>
    <w:rsid w:val="008159E7"/>
    <w:rsid w:val="0082054E"/>
    <w:rsid w:val="00822741"/>
    <w:rsid w:val="00823548"/>
    <w:rsid w:val="00824979"/>
    <w:rsid w:val="008253F2"/>
    <w:rsid w:val="00832D09"/>
    <w:rsid w:val="00834F3D"/>
    <w:rsid w:val="00837268"/>
    <w:rsid w:val="008374BE"/>
    <w:rsid w:val="00837F0B"/>
    <w:rsid w:val="0084485E"/>
    <w:rsid w:val="008457FA"/>
    <w:rsid w:val="00847E6A"/>
    <w:rsid w:val="00851CC5"/>
    <w:rsid w:val="00854E07"/>
    <w:rsid w:val="0085533D"/>
    <w:rsid w:val="00855D07"/>
    <w:rsid w:val="008612A9"/>
    <w:rsid w:val="00861B49"/>
    <w:rsid w:val="00862517"/>
    <w:rsid w:val="00864958"/>
    <w:rsid w:val="00865192"/>
    <w:rsid w:val="00870B7F"/>
    <w:rsid w:val="00871A85"/>
    <w:rsid w:val="00872691"/>
    <w:rsid w:val="0087630A"/>
    <w:rsid w:val="00880222"/>
    <w:rsid w:val="008804B9"/>
    <w:rsid w:val="0088087C"/>
    <w:rsid w:val="00885266"/>
    <w:rsid w:val="0088565B"/>
    <w:rsid w:val="00886076"/>
    <w:rsid w:val="00886D89"/>
    <w:rsid w:val="0088759E"/>
    <w:rsid w:val="00892CE5"/>
    <w:rsid w:val="008950B4"/>
    <w:rsid w:val="008956E9"/>
    <w:rsid w:val="00895AC3"/>
    <w:rsid w:val="00895CB7"/>
    <w:rsid w:val="00896773"/>
    <w:rsid w:val="008974BD"/>
    <w:rsid w:val="008A044A"/>
    <w:rsid w:val="008A13BD"/>
    <w:rsid w:val="008A20DF"/>
    <w:rsid w:val="008A5347"/>
    <w:rsid w:val="008A54CE"/>
    <w:rsid w:val="008A6C11"/>
    <w:rsid w:val="008A77CB"/>
    <w:rsid w:val="008B0003"/>
    <w:rsid w:val="008B1102"/>
    <w:rsid w:val="008B1BAD"/>
    <w:rsid w:val="008B3BC2"/>
    <w:rsid w:val="008B58B5"/>
    <w:rsid w:val="008B64BC"/>
    <w:rsid w:val="008B6B89"/>
    <w:rsid w:val="008B7911"/>
    <w:rsid w:val="008B79ED"/>
    <w:rsid w:val="008B7F02"/>
    <w:rsid w:val="008C05F4"/>
    <w:rsid w:val="008C0749"/>
    <w:rsid w:val="008C09FD"/>
    <w:rsid w:val="008C1486"/>
    <w:rsid w:val="008C1EDE"/>
    <w:rsid w:val="008C48D5"/>
    <w:rsid w:val="008C7243"/>
    <w:rsid w:val="008C74AA"/>
    <w:rsid w:val="008C7CD5"/>
    <w:rsid w:val="008D02B7"/>
    <w:rsid w:val="008D0901"/>
    <w:rsid w:val="008D0932"/>
    <w:rsid w:val="008D0FD8"/>
    <w:rsid w:val="008D13B3"/>
    <w:rsid w:val="008D2792"/>
    <w:rsid w:val="008D28F5"/>
    <w:rsid w:val="008D4116"/>
    <w:rsid w:val="008D493E"/>
    <w:rsid w:val="008D577C"/>
    <w:rsid w:val="008D69AE"/>
    <w:rsid w:val="008D7589"/>
    <w:rsid w:val="008E3FFF"/>
    <w:rsid w:val="008E4C0C"/>
    <w:rsid w:val="008F076E"/>
    <w:rsid w:val="008F0B0B"/>
    <w:rsid w:val="008F17D6"/>
    <w:rsid w:val="008F2F9F"/>
    <w:rsid w:val="008F541B"/>
    <w:rsid w:val="008F6886"/>
    <w:rsid w:val="008F6AC0"/>
    <w:rsid w:val="00902A74"/>
    <w:rsid w:val="009031AB"/>
    <w:rsid w:val="009035C8"/>
    <w:rsid w:val="00906953"/>
    <w:rsid w:val="00906C08"/>
    <w:rsid w:val="009071A9"/>
    <w:rsid w:val="00912981"/>
    <w:rsid w:val="00912ED2"/>
    <w:rsid w:val="00914848"/>
    <w:rsid w:val="00914F92"/>
    <w:rsid w:val="00915022"/>
    <w:rsid w:val="00915E76"/>
    <w:rsid w:val="00917D36"/>
    <w:rsid w:val="00920405"/>
    <w:rsid w:val="00921CA9"/>
    <w:rsid w:val="00921D0F"/>
    <w:rsid w:val="009257D1"/>
    <w:rsid w:val="00925A97"/>
    <w:rsid w:val="0092656C"/>
    <w:rsid w:val="00927650"/>
    <w:rsid w:val="00930151"/>
    <w:rsid w:val="00931E8F"/>
    <w:rsid w:val="00932157"/>
    <w:rsid w:val="0093273E"/>
    <w:rsid w:val="00932FF8"/>
    <w:rsid w:val="00932FF9"/>
    <w:rsid w:val="00933048"/>
    <w:rsid w:val="00933AEA"/>
    <w:rsid w:val="00933F26"/>
    <w:rsid w:val="009348E7"/>
    <w:rsid w:val="00934DA5"/>
    <w:rsid w:val="0093675E"/>
    <w:rsid w:val="00937707"/>
    <w:rsid w:val="0094013A"/>
    <w:rsid w:val="00940DA9"/>
    <w:rsid w:val="0094277E"/>
    <w:rsid w:val="00942985"/>
    <w:rsid w:val="00943665"/>
    <w:rsid w:val="0094430E"/>
    <w:rsid w:val="00945194"/>
    <w:rsid w:val="00945216"/>
    <w:rsid w:val="00946E00"/>
    <w:rsid w:val="0095090A"/>
    <w:rsid w:val="00952D27"/>
    <w:rsid w:val="00953E9D"/>
    <w:rsid w:val="00954215"/>
    <w:rsid w:val="00955B87"/>
    <w:rsid w:val="00957156"/>
    <w:rsid w:val="0096371C"/>
    <w:rsid w:val="009658AA"/>
    <w:rsid w:val="009677DF"/>
    <w:rsid w:val="009717FB"/>
    <w:rsid w:val="00971EB1"/>
    <w:rsid w:val="00971FF7"/>
    <w:rsid w:val="00980018"/>
    <w:rsid w:val="009804DA"/>
    <w:rsid w:val="0098094E"/>
    <w:rsid w:val="00981590"/>
    <w:rsid w:val="009829DE"/>
    <w:rsid w:val="00984390"/>
    <w:rsid w:val="00986993"/>
    <w:rsid w:val="00987776"/>
    <w:rsid w:val="0099175C"/>
    <w:rsid w:val="00992528"/>
    <w:rsid w:val="009927A8"/>
    <w:rsid w:val="00992D56"/>
    <w:rsid w:val="00994012"/>
    <w:rsid w:val="00994474"/>
    <w:rsid w:val="00995F0F"/>
    <w:rsid w:val="0099689E"/>
    <w:rsid w:val="0099701A"/>
    <w:rsid w:val="00997D48"/>
    <w:rsid w:val="009A0C78"/>
    <w:rsid w:val="009A3039"/>
    <w:rsid w:val="009A3167"/>
    <w:rsid w:val="009A3182"/>
    <w:rsid w:val="009B0DD5"/>
    <w:rsid w:val="009B258F"/>
    <w:rsid w:val="009B3017"/>
    <w:rsid w:val="009B4AB9"/>
    <w:rsid w:val="009B4E23"/>
    <w:rsid w:val="009B5513"/>
    <w:rsid w:val="009C39EB"/>
    <w:rsid w:val="009C5C3E"/>
    <w:rsid w:val="009C5EF2"/>
    <w:rsid w:val="009D02CD"/>
    <w:rsid w:val="009D1A0A"/>
    <w:rsid w:val="009D1C8F"/>
    <w:rsid w:val="009D37AC"/>
    <w:rsid w:val="009D4209"/>
    <w:rsid w:val="009D5016"/>
    <w:rsid w:val="009D564B"/>
    <w:rsid w:val="009D6497"/>
    <w:rsid w:val="009D7935"/>
    <w:rsid w:val="009E03EF"/>
    <w:rsid w:val="009E1A56"/>
    <w:rsid w:val="009E3D7B"/>
    <w:rsid w:val="009E4B8B"/>
    <w:rsid w:val="009E6418"/>
    <w:rsid w:val="009E6494"/>
    <w:rsid w:val="009E6796"/>
    <w:rsid w:val="009E7433"/>
    <w:rsid w:val="009E77BF"/>
    <w:rsid w:val="009F160A"/>
    <w:rsid w:val="009F17FF"/>
    <w:rsid w:val="009F3357"/>
    <w:rsid w:val="00A00CEF"/>
    <w:rsid w:val="00A01550"/>
    <w:rsid w:val="00A02CEE"/>
    <w:rsid w:val="00A05D38"/>
    <w:rsid w:val="00A05FDF"/>
    <w:rsid w:val="00A1071A"/>
    <w:rsid w:val="00A11BAF"/>
    <w:rsid w:val="00A12126"/>
    <w:rsid w:val="00A12ED6"/>
    <w:rsid w:val="00A13D95"/>
    <w:rsid w:val="00A21D0B"/>
    <w:rsid w:val="00A224EF"/>
    <w:rsid w:val="00A22F85"/>
    <w:rsid w:val="00A233C1"/>
    <w:rsid w:val="00A23414"/>
    <w:rsid w:val="00A249A6"/>
    <w:rsid w:val="00A26D2F"/>
    <w:rsid w:val="00A273F8"/>
    <w:rsid w:val="00A30C36"/>
    <w:rsid w:val="00A335D9"/>
    <w:rsid w:val="00A33B7E"/>
    <w:rsid w:val="00A407D1"/>
    <w:rsid w:val="00A41271"/>
    <w:rsid w:val="00A41DE5"/>
    <w:rsid w:val="00A41E08"/>
    <w:rsid w:val="00A42A43"/>
    <w:rsid w:val="00A4335A"/>
    <w:rsid w:val="00A447F9"/>
    <w:rsid w:val="00A46A67"/>
    <w:rsid w:val="00A474B8"/>
    <w:rsid w:val="00A50BD5"/>
    <w:rsid w:val="00A51B95"/>
    <w:rsid w:val="00A522E4"/>
    <w:rsid w:val="00A53EAC"/>
    <w:rsid w:val="00A57A6B"/>
    <w:rsid w:val="00A57C09"/>
    <w:rsid w:val="00A606C5"/>
    <w:rsid w:val="00A61990"/>
    <w:rsid w:val="00A62F5B"/>
    <w:rsid w:val="00A63856"/>
    <w:rsid w:val="00A63D88"/>
    <w:rsid w:val="00A6462D"/>
    <w:rsid w:val="00A66196"/>
    <w:rsid w:val="00A67A0A"/>
    <w:rsid w:val="00A70CD3"/>
    <w:rsid w:val="00A71B8C"/>
    <w:rsid w:val="00A724BB"/>
    <w:rsid w:val="00A73867"/>
    <w:rsid w:val="00A73B70"/>
    <w:rsid w:val="00A74CF4"/>
    <w:rsid w:val="00A776FF"/>
    <w:rsid w:val="00A77832"/>
    <w:rsid w:val="00A81037"/>
    <w:rsid w:val="00A83072"/>
    <w:rsid w:val="00A83289"/>
    <w:rsid w:val="00A8394B"/>
    <w:rsid w:val="00A847E3"/>
    <w:rsid w:val="00A86372"/>
    <w:rsid w:val="00A87206"/>
    <w:rsid w:val="00A902E2"/>
    <w:rsid w:val="00A90458"/>
    <w:rsid w:val="00A91EE1"/>
    <w:rsid w:val="00A92DDB"/>
    <w:rsid w:val="00A933E0"/>
    <w:rsid w:val="00A94ACB"/>
    <w:rsid w:val="00A94AD6"/>
    <w:rsid w:val="00A95DA7"/>
    <w:rsid w:val="00A97FD5"/>
    <w:rsid w:val="00AA021E"/>
    <w:rsid w:val="00AA2A2B"/>
    <w:rsid w:val="00AA3B34"/>
    <w:rsid w:val="00AA4960"/>
    <w:rsid w:val="00AA57CD"/>
    <w:rsid w:val="00AA5EA0"/>
    <w:rsid w:val="00AA6F13"/>
    <w:rsid w:val="00AA789D"/>
    <w:rsid w:val="00AB2FC3"/>
    <w:rsid w:val="00AB4CAB"/>
    <w:rsid w:val="00AB6B99"/>
    <w:rsid w:val="00AB79B6"/>
    <w:rsid w:val="00AC3EB3"/>
    <w:rsid w:val="00AC57FD"/>
    <w:rsid w:val="00AC69ED"/>
    <w:rsid w:val="00AC7F96"/>
    <w:rsid w:val="00AD0C2B"/>
    <w:rsid w:val="00AD1001"/>
    <w:rsid w:val="00AD379B"/>
    <w:rsid w:val="00AD564A"/>
    <w:rsid w:val="00AD63E5"/>
    <w:rsid w:val="00AE20DE"/>
    <w:rsid w:val="00AE2691"/>
    <w:rsid w:val="00AE2C63"/>
    <w:rsid w:val="00AE33CB"/>
    <w:rsid w:val="00AE3B48"/>
    <w:rsid w:val="00AE65AB"/>
    <w:rsid w:val="00AF2624"/>
    <w:rsid w:val="00AF29F8"/>
    <w:rsid w:val="00AF356E"/>
    <w:rsid w:val="00AF3E1B"/>
    <w:rsid w:val="00AF3E9B"/>
    <w:rsid w:val="00AF50C6"/>
    <w:rsid w:val="00AF6077"/>
    <w:rsid w:val="00AF6F62"/>
    <w:rsid w:val="00AF7DBA"/>
    <w:rsid w:val="00B00A72"/>
    <w:rsid w:val="00B0589A"/>
    <w:rsid w:val="00B0717F"/>
    <w:rsid w:val="00B12973"/>
    <w:rsid w:val="00B12DEA"/>
    <w:rsid w:val="00B12E9D"/>
    <w:rsid w:val="00B12F7B"/>
    <w:rsid w:val="00B134FA"/>
    <w:rsid w:val="00B13A98"/>
    <w:rsid w:val="00B15C40"/>
    <w:rsid w:val="00B20D7C"/>
    <w:rsid w:val="00B22C27"/>
    <w:rsid w:val="00B24A37"/>
    <w:rsid w:val="00B251EF"/>
    <w:rsid w:val="00B313AE"/>
    <w:rsid w:val="00B34832"/>
    <w:rsid w:val="00B34BA2"/>
    <w:rsid w:val="00B34F3C"/>
    <w:rsid w:val="00B354D6"/>
    <w:rsid w:val="00B368E1"/>
    <w:rsid w:val="00B3722A"/>
    <w:rsid w:val="00B41696"/>
    <w:rsid w:val="00B41E8C"/>
    <w:rsid w:val="00B41F10"/>
    <w:rsid w:val="00B4210F"/>
    <w:rsid w:val="00B42301"/>
    <w:rsid w:val="00B42EF2"/>
    <w:rsid w:val="00B43847"/>
    <w:rsid w:val="00B4467A"/>
    <w:rsid w:val="00B44E5B"/>
    <w:rsid w:val="00B46483"/>
    <w:rsid w:val="00B4713C"/>
    <w:rsid w:val="00B52EC5"/>
    <w:rsid w:val="00B532C2"/>
    <w:rsid w:val="00B540B3"/>
    <w:rsid w:val="00B61448"/>
    <w:rsid w:val="00B727BC"/>
    <w:rsid w:val="00B74FB7"/>
    <w:rsid w:val="00B76E4E"/>
    <w:rsid w:val="00B80277"/>
    <w:rsid w:val="00B81448"/>
    <w:rsid w:val="00B82159"/>
    <w:rsid w:val="00B84B1B"/>
    <w:rsid w:val="00B857FE"/>
    <w:rsid w:val="00B85EC6"/>
    <w:rsid w:val="00B86B23"/>
    <w:rsid w:val="00B90269"/>
    <w:rsid w:val="00B90786"/>
    <w:rsid w:val="00B908DE"/>
    <w:rsid w:val="00B93379"/>
    <w:rsid w:val="00B939E3"/>
    <w:rsid w:val="00B93BE7"/>
    <w:rsid w:val="00B93C17"/>
    <w:rsid w:val="00B953CF"/>
    <w:rsid w:val="00B970D7"/>
    <w:rsid w:val="00BA4094"/>
    <w:rsid w:val="00BA6D2D"/>
    <w:rsid w:val="00BA71A1"/>
    <w:rsid w:val="00BB0264"/>
    <w:rsid w:val="00BB178C"/>
    <w:rsid w:val="00BB22AC"/>
    <w:rsid w:val="00BB309D"/>
    <w:rsid w:val="00BB4097"/>
    <w:rsid w:val="00BB477E"/>
    <w:rsid w:val="00BB6717"/>
    <w:rsid w:val="00BC07F8"/>
    <w:rsid w:val="00BC1535"/>
    <w:rsid w:val="00BC733F"/>
    <w:rsid w:val="00BD19A7"/>
    <w:rsid w:val="00BD1B44"/>
    <w:rsid w:val="00BD30FE"/>
    <w:rsid w:val="00BD387F"/>
    <w:rsid w:val="00BD42E9"/>
    <w:rsid w:val="00BD6049"/>
    <w:rsid w:val="00BE058C"/>
    <w:rsid w:val="00BE082A"/>
    <w:rsid w:val="00BE1DE1"/>
    <w:rsid w:val="00BF0AB8"/>
    <w:rsid w:val="00BF0C21"/>
    <w:rsid w:val="00BF18F3"/>
    <w:rsid w:val="00BF43C1"/>
    <w:rsid w:val="00BF4C67"/>
    <w:rsid w:val="00BF4E1C"/>
    <w:rsid w:val="00BF645E"/>
    <w:rsid w:val="00C01194"/>
    <w:rsid w:val="00C03615"/>
    <w:rsid w:val="00C03710"/>
    <w:rsid w:val="00C03917"/>
    <w:rsid w:val="00C04215"/>
    <w:rsid w:val="00C055C5"/>
    <w:rsid w:val="00C06B5E"/>
    <w:rsid w:val="00C06E5A"/>
    <w:rsid w:val="00C074BF"/>
    <w:rsid w:val="00C077DA"/>
    <w:rsid w:val="00C11741"/>
    <w:rsid w:val="00C11D11"/>
    <w:rsid w:val="00C1469A"/>
    <w:rsid w:val="00C15EB2"/>
    <w:rsid w:val="00C164D4"/>
    <w:rsid w:val="00C17880"/>
    <w:rsid w:val="00C216DC"/>
    <w:rsid w:val="00C25AB5"/>
    <w:rsid w:val="00C26075"/>
    <w:rsid w:val="00C27A7B"/>
    <w:rsid w:val="00C302B7"/>
    <w:rsid w:val="00C32402"/>
    <w:rsid w:val="00C32B78"/>
    <w:rsid w:val="00C35F69"/>
    <w:rsid w:val="00C37BF2"/>
    <w:rsid w:val="00C40847"/>
    <w:rsid w:val="00C44C98"/>
    <w:rsid w:val="00C52441"/>
    <w:rsid w:val="00C5540F"/>
    <w:rsid w:val="00C60C87"/>
    <w:rsid w:val="00C611A9"/>
    <w:rsid w:val="00C6124B"/>
    <w:rsid w:val="00C61A57"/>
    <w:rsid w:val="00C634E3"/>
    <w:rsid w:val="00C64682"/>
    <w:rsid w:val="00C65206"/>
    <w:rsid w:val="00C663B5"/>
    <w:rsid w:val="00C6743B"/>
    <w:rsid w:val="00C67F6F"/>
    <w:rsid w:val="00C70BE8"/>
    <w:rsid w:val="00C73DFE"/>
    <w:rsid w:val="00C74AB7"/>
    <w:rsid w:val="00C76F9F"/>
    <w:rsid w:val="00C77212"/>
    <w:rsid w:val="00C778E4"/>
    <w:rsid w:val="00C804E5"/>
    <w:rsid w:val="00C812DA"/>
    <w:rsid w:val="00C815F8"/>
    <w:rsid w:val="00C81704"/>
    <w:rsid w:val="00C857F5"/>
    <w:rsid w:val="00C8776E"/>
    <w:rsid w:val="00C90A9F"/>
    <w:rsid w:val="00C9329E"/>
    <w:rsid w:val="00C95C24"/>
    <w:rsid w:val="00C9648D"/>
    <w:rsid w:val="00C974FF"/>
    <w:rsid w:val="00C97AFB"/>
    <w:rsid w:val="00CA2356"/>
    <w:rsid w:val="00CA2F51"/>
    <w:rsid w:val="00CA2F9F"/>
    <w:rsid w:val="00CA3D39"/>
    <w:rsid w:val="00CA5188"/>
    <w:rsid w:val="00CA5C2E"/>
    <w:rsid w:val="00CB0B4C"/>
    <w:rsid w:val="00CB0F3D"/>
    <w:rsid w:val="00CB1056"/>
    <w:rsid w:val="00CB127C"/>
    <w:rsid w:val="00CB34DD"/>
    <w:rsid w:val="00CB4C13"/>
    <w:rsid w:val="00CB5416"/>
    <w:rsid w:val="00CB5749"/>
    <w:rsid w:val="00CB63C0"/>
    <w:rsid w:val="00CB6887"/>
    <w:rsid w:val="00CB6C1A"/>
    <w:rsid w:val="00CB75A9"/>
    <w:rsid w:val="00CC0C70"/>
    <w:rsid w:val="00CC1CF5"/>
    <w:rsid w:val="00CC2642"/>
    <w:rsid w:val="00CC2EB5"/>
    <w:rsid w:val="00CC4864"/>
    <w:rsid w:val="00CC4E62"/>
    <w:rsid w:val="00CC5052"/>
    <w:rsid w:val="00CC66FA"/>
    <w:rsid w:val="00CC7535"/>
    <w:rsid w:val="00CD194A"/>
    <w:rsid w:val="00CD1E68"/>
    <w:rsid w:val="00CD24D8"/>
    <w:rsid w:val="00CD272E"/>
    <w:rsid w:val="00CD33A6"/>
    <w:rsid w:val="00CD388D"/>
    <w:rsid w:val="00CD5655"/>
    <w:rsid w:val="00CD6367"/>
    <w:rsid w:val="00CD6AD2"/>
    <w:rsid w:val="00CD7609"/>
    <w:rsid w:val="00CE00A3"/>
    <w:rsid w:val="00CE0A43"/>
    <w:rsid w:val="00CE14E1"/>
    <w:rsid w:val="00CE4D55"/>
    <w:rsid w:val="00CE507E"/>
    <w:rsid w:val="00CE6B32"/>
    <w:rsid w:val="00CE765F"/>
    <w:rsid w:val="00CF10A4"/>
    <w:rsid w:val="00CF352E"/>
    <w:rsid w:val="00CF3E6D"/>
    <w:rsid w:val="00CF40DD"/>
    <w:rsid w:val="00CF7B9C"/>
    <w:rsid w:val="00D00E37"/>
    <w:rsid w:val="00D01A05"/>
    <w:rsid w:val="00D01C97"/>
    <w:rsid w:val="00D02D31"/>
    <w:rsid w:val="00D03318"/>
    <w:rsid w:val="00D06EC3"/>
    <w:rsid w:val="00D127D2"/>
    <w:rsid w:val="00D1520F"/>
    <w:rsid w:val="00D157E6"/>
    <w:rsid w:val="00D1629E"/>
    <w:rsid w:val="00D2049F"/>
    <w:rsid w:val="00D204CA"/>
    <w:rsid w:val="00D222B7"/>
    <w:rsid w:val="00D235F2"/>
    <w:rsid w:val="00D2386D"/>
    <w:rsid w:val="00D2474A"/>
    <w:rsid w:val="00D25C98"/>
    <w:rsid w:val="00D260E9"/>
    <w:rsid w:val="00D2785A"/>
    <w:rsid w:val="00D27983"/>
    <w:rsid w:val="00D31337"/>
    <w:rsid w:val="00D320A1"/>
    <w:rsid w:val="00D37E4D"/>
    <w:rsid w:val="00D43DD1"/>
    <w:rsid w:val="00D44CA8"/>
    <w:rsid w:val="00D45631"/>
    <w:rsid w:val="00D45E86"/>
    <w:rsid w:val="00D52B98"/>
    <w:rsid w:val="00D531EE"/>
    <w:rsid w:val="00D5326F"/>
    <w:rsid w:val="00D54618"/>
    <w:rsid w:val="00D5487A"/>
    <w:rsid w:val="00D56F10"/>
    <w:rsid w:val="00D60185"/>
    <w:rsid w:val="00D6045D"/>
    <w:rsid w:val="00D616EB"/>
    <w:rsid w:val="00D61F10"/>
    <w:rsid w:val="00D653D6"/>
    <w:rsid w:val="00D665E4"/>
    <w:rsid w:val="00D675FF"/>
    <w:rsid w:val="00D67E78"/>
    <w:rsid w:val="00D7056C"/>
    <w:rsid w:val="00D70890"/>
    <w:rsid w:val="00D70C50"/>
    <w:rsid w:val="00D70F35"/>
    <w:rsid w:val="00D710D0"/>
    <w:rsid w:val="00D71114"/>
    <w:rsid w:val="00D7334B"/>
    <w:rsid w:val="00D73F1E"/>
    <w:rsid w:val="00D7568E"/>
    <w:rsid w:val="00D75C3D"/>
    <w:rsid w:val="00D76C64"/>
    <w:rsid w:val="00D8004B"/>
    <w:rsid w:val="00D8068B"/>
    <w:rsid w:val="00D8235B"/>
    <w:rsid w:val="00D8491D"/>
    <w:rsid w:val="00D86B4E"/>
    <w:rsid w:val="00D92AE2"/>
    <w:rsid w:val="00D95250"/>
    <w:rsid w:val="00D97F3D"/>
    <w:rsid w:val="00DA0DE8"/>
    <w:rsid w:val="00DA20F2"/>
    <w:rsid w:val="00DA318E"/>
    <w:rsid w:val="00DA380C"/>
    <w:rsid w:val="00DA450A"/>
    <w:rsid w:val="00DB22B8"/>
    <w:rsid w:val="00DB75C1"/>
    <w:rsid w:val="00DC050F"/>
    <w:rsid w:val="00DC164F"/>
    <w:rsid w:val="00DC3449"/>
    <w:rsid w:val="00DC6D2F"/>
    <w:rsid w:val="00DD12C2"/>
    <w:rsid w:val="00DD25AC"/>
    <w:rsid w:val="00DD2D2E"/>
    <w:rsid w:val="00DD3077"/>
    <w:rsid w:val="00DD6D3B"/>
    <w:rsid w:val="00DE1486"/>
    <w:rsid w:val="00DE1FF0"/>
    <w:rsid w:val="00DE26A7"/>
    <w:rsid w:val="00DE3882"/>
    <w:rsid w:val="00DE5082"/>
    <w:rsid w:val="00DE538B"/>
    <w:rsid w:val="00DE54E7"/>
    <w:rsid w:val="00DE6399"/>
    <w:rsid w:val="00DE6797"/>
    <w:rsid w:val="00DE72B5"/>
    <w:rsid w:val="00DF18D1"/>
    <w:rsid w:val="00DF1A43"/>
    <w:rsid w:val="00DF37B4"/>
    <w:rsid w:val="00DF448B"/>
    <w:rsid w:val="00DF68E0"/>
    <w:rsid w:val="00DF6FF2"/>
    <w:rsid w:val="00DF7A80"/>
    <w:rsid w:val="00E0087D"/>
    <w:rsid w:val="00E02186"/>
    <w:rsid w:val="00E0378F"/>
    <w:rsid w:val="00E037FA"/>
    <w:rsid w:val="00E043AC"/>
    <w:rsid w:val="00E04476"/>
    <w:rsid w:val="00E04A89"/>
    <w:rsid w:val="00E12908"/>
    <w:rsid w:val="00E1478B"/>
    <w:rsid w:val="00E16283"/>
    <w:rsid w:val="00E16B49"/>
    <w:rsid w:val="00E170A1"/>
    <w:rsid w:val="00E178B4"/>
    <w:rsid w:val="00E17B6A"/>
    <w:rsid w:val="00E17D4A"/>
    <w:rsid w:val="00E204EE"/>
    <w:rsid w:val="00E224B4"/>
    <w:rsid w:val="00E2250A"/>
    <w:rsid w:val="00E2314A"/>
    <w:rsid w:val="00E241A3"/>
    <w:rsid w:val="00E2488B"/>
    <w:rsid w:val="00E258FE"/>
    <w:rsid w:val="00E31685"/>
    <w:rsid w:val="00E328C8"/>
    <w:rsid w:val="00E32EAE"/>
    <w:rsid w:val="00E33324"/>
    <w:rsid w:val="00E342A7"/>
    <w:rsid w:val="00E346E7"/>
    <w:rsid w:val="00E34A6F"/>
    <w:rsid w:val="00E376C7"/>
    <w:rsid w:val="00E41EA0"/>
    <w:rsid w:val="00E4394B"/>
    <w:rsid w:val="00E4481A"/>
    <w:rsid w:val="00E44DE2"/>
    <w:rsid w:val="00E5039A"/>
    <w:rsid w:val="00E52AA2"/>
    <w:rsid w:val="00E537A5"/>
    <w:rsid w:val="00E556EE"/>
    <w:rsid w:val="00E565A8"/>
    <w:rsid w:val="00E57530"/>
    <w:rsid w:val="00E576D7"/>
    <w:rsid w:val="00E60718"/>
    <w:rsid w:val="00E60C05"/>
    <w:rsid w:val="00E60F33"/>
    <w:rsid w:val="00E616DC"/>
    <w:rsid w:val="00E649AE"/>
    <w:rsid w:val="00E723C3"/>
    <w:rsid w:val="00E72EE9"/>
    <w:rsid w:val="00E72F6A"/>
    <w:rsid w:val="00E742A0"/>
    <w:rsid w:val="00E74693"/>
    <w:rsid w:val="00E74D82"/>
    <w:rsid w:val="00E77E82"/>
    <w:rsid w:val="00E8100E"/>
    <w:rsid w:val="00E82AB6"/>
    <w:rsid w:val="00E84108"/>
    <w:rsid w:val="00E8474E"/>
    <w:rsid w:val="00E84890"/>
    <w:rsid w:val="00E85369"/>
    <w:rsid w:val="00E92F11"/>
    <w:rsid w:val="00E934C1"/>
    <w:rsid w:val="00E93FFA"/>
    <w:rsid w:val="00E943AF"/>
    <w:rsid w:val="00E976AE"/>
    <w:rsid w:val="00EA1E95"/>
    <w:rsid w:val="00EA210F"/>
    <w:rsid w:val="00EA2419"/>
    <w:rsid w:val="00EA27AF"/>
    <w:rsid w:val="00EA3D83"/>
    <w:rsid w:val="00EA5073"/>
    <w:rsid w:val="00EA5B95"/>
    <w:rsid w:val="00EA5C6F"/>
    <w:rsid w:val="00EA7AE4"/>
    <w:rsid w:val="00EA7C2B"/>
    <w:rsid w:val="00EB283C"/>
    <w:rsid w:val="00EB3252"/>
    <w:rsid w:val="00EC135C"/>
    <w:rsid w:val="00EC1817"/>
    <w:rsid w:val="00EC29CA"/>
    <w:rsid w:val="00EC3F01"/>
    <w:rsid w:val="00EC3F8B"/>
    <w:rsid w:val="00EC4E28"/>
    <w:rsid w:val="00EC5B06"/>
    <w:rsid w:val="00EC5BC1"/>
    <w:rsid w:val="00EC6061"/>
    <w:rsid w:val="00ED144B"/>
    <w:rsid w:val="00ED1826"/>
    <w:rsid w:val="00ED3F0F"/>
    <w:rsid w:val="00ED6C2E"/>
    <w:rsid w:val="00ED7732"/>
    <w:rsid w:val="00EE12D1"/>
    <w:rsid w:val="00EE2034"/>
    <w:rsid w:val="00EE2945"/>
    <w:rsid w:val="00EE3B69"/>
    <w:rsid w:val="00EE3EF0"/>
    <w:rsid w:val="00EE44A3"/>
    <w:rsid w:val="00EE7FFE"/>
    <w:rsid w:val="00EF0AC2"/>
    <w:rsid w:val="00EF2479"/>
    <w:rsid w:val="00EF282C"/>
    <w:rsid w:val="00EF61F7"/>
    <w:rsid w:val="00EF6359"/>
    <w:rsid w:val="00EF67D8"/>
    <w:rsid w:val="00F02686"/>
    <w:rsid w:val="00F04246"/>
    <w:rsid w:val="00F056CA"/>
    <w:rsid w:val="00F059B8"/>
    <w:rsid w:val="00F060FE"/>
    <w:rsid w:val="00F06A9C"/>
    <w:rsid w:val="00F10ACE"/>
    <w:rsid w:val="00F10D19"/>
    <w:rsid w:val="00F11CB3"/>
    <w:rsid w:val="00F12117"/>
    <w:rsid w:val="00F1448C"/>
    <w:rsid w:val="00F151D9"/>
    <w:rsid w:val="00F16FB2"/>
    <w:rsid w:val="00F16FC5"/>
    <w:rsid w:val="00F17FAC"/>
    <w:rsid w:val="00F22D71"/>
    <w:rsid w:val="00F24AD3"/>
    <w:rsid w:val="00F25E8C"/>
    <w:rsid w:val="00F263C7"/>
    <w:rsid w:val="00F27821"/>
    <w:rsid w:val="00F30DD2"/>
    <w:rsid w:val="00F312EB"/>
    <w:rsid w:val="00F36071"/>
    <w:rsid w:val="00F36FDE"/>
    <w:rsid w:val="00F41371"/>
    <w:rsid w:val="00F422ED"/>
    <w:rsid w:val="00F42ABA"/>
    <w:rsid w:val="00F432EE"/>
    <w:rsid w:val="00F438A4"/>
    <w:rsid w:val="00F4542D"/>
    <w:rsid w:val="00F46765"/>
    <w:rsid w:val="00F52752"/>
    <w:rsid w:val="00F54C97"/>
    <w:rsid w:val="00F57515"/>
    <w:rsid w:val="00F60AB0"/>
    <w:rsid w:val="00F60CDF"/>
    <w:rsid w:val="00F611D4"/>
    <w:rsid w:val="00F6218D"/>
    <w:rsid w:val="00F633BB"/>
    <w:rsid w:val="00F67760"/>
    <w:rsid w:val="00F71A7F"/>
    <w:rsid w:val="00F722CB"/>
    <w:rsid w:val="00F742F4"/>
    <w:rsid w:val="00F77B60"/>
    <w:rsid w:val="00F77EE2"/>
    <w:rsid w:val="00F84627"/>
    <w:rsid w:val="00F86BC9"/>
    <w:rsid w:val="00F86C14"/>
    <w:rsid w:val="00F8729F"/>
    <w:rsid w:val="00F92741"/>
    <w:rsid w:val="00F92D8D"/>
    <w:rsid w:val="00F94121"/>
    <w:rsid w:val="00F94362"/>
    <w:rsid w:val="00F94B2A"/>
    <w:rsid w:val="00F95A7C"/>
    <w:rsid w:val="00F970DE"/>
    <w:rsid w:val="00FA0C5A"/>
    <w:rsid w:val="00FA128A"/>
    <w:rsid w:val="00FA1606"/>
    <w:rsid w:val="00FA24E7"/>
    <w:rsid w:val="00FA7C6F"/>
    <w:rsid w:val="00FB080E"/>
    <w:rsid w:val="00FB2799"/>
    <w:rsid w:val="00FB2C32"/>
    <w:rsid w:val="00FB2E0D"/>
    <w:rsid w:val="00FB3916"/>
    <w:rsid w:val="00FB58FB"/>
    <w:rsid w:val="00FB7A07"/>
    <w:rsid w:val="00FB7E58"/>
    <w:rsid w:val="00FC1828"/>
    <w:rsid w:val="00FC22A7"/>
    <w:rsid w:val="00FC63D9"/>
    <w:rsid w:val="00FC64A4"/>
    <w:rsid w:val="00FC7F12"/>
    <w:rsid w:val="00FD0843"/>
    <w:rsid w:val="00FD144F"/>
    <w:rsid w:val="00FD1F92"/>
    <w:rsid w:val="00FD20BB"/>
    <w:rsid w:val="00FD23AB"/>
    <w:rsid w:val="00FD28E1"/>
    <w:rsid w:val="00FD42CD"/>
    <w:rsid w:val="00FD5383"/>
    <w:rsid w:val="00FD5511"/>
    <w:rsid w:val="00FE32E6"/>
    <w:rsid w:val="00FE4F7F"/>
    <w:rsid w:val="00FE582B"/>
    <w:rsid w:val="00FE6270"/>
    <w:rsid w:val="00FE68D0"/>
    <w:rsid w:val="00FE6D94"/>
    <w:rsid w:val="00FE71CE"/>
    <w:rsid w:val="00FF2B87"/>
    <w:rsid w:val="00FF57D2"/>
    <w:rsid w:val="00FF5BCA"/>
    <w:rsid w:val="00FF6165"/>
    <w:rsid w:val="016F71F0"/>
    <w:rsid w:val="01BBF0C3"/>
    <w:rsid w:val="01EB0EBF"/>
    <w:rsid w:val="021B444F"/>
    <w:rsid w:val="026D4C7D"/>
    <w:rsid w:val="03AB647F"/>
    <w:rsid w:val="0538155F"/>
    <w:rsid w:val="05982736"/>
    <w:rsid w:val="089E22D7"/>
    <w:rsid w:val="090D01F8"/>
    <w:rsid w:val="091ACCA5"/>
    <w:rsid w:val="0998718F"/>
    <w:rsid w:val="09B98677"/>
    <w:rsid w:val="0A75CEAC"/>
    <w:rsid w:val="0A7ABDDB"/>
    <w:rsid w:val="0A7F9E15"/>
    <w:rsid w:val="0CAB98D2"/>
    <w:rsid w:val="0D9E6301"/>
    <w:rsid w:val="0DEC0D69"/>
    <w:rsid w:val="0E1BB3B7"/>
    <w:rsid w:val="0F0448E0"/>
    <w:rsid w:val="10175636"/>
    <w:rsid w:val="10CF190E"/>
    <w:rsid w:val="11BCB401"/>
    <w:rsid w:val="133EBC5D"/>
    <w:rsid w:val="13568607"/>
    <w:rsid w:val="13AAD47A"/>
    <w:rsid w:val="13DE57C6"/>
    <w:rsid w:val="140FF982"/>
    <w:rsid w:val="1424FF02"/>
    <w:rsid w:val="145DA745"/>
    <w:rsid w:val="1574BD1C"/>
    <w:rsid w:val="163B793D"/>
    <w:rsid w:val="1774FC6D"/>
    <w:rsid w:val="179F563C"/>
    <w:rsid w:val="179FD01B"/>
    <w:rsid w:val="17A36688"/>
    <w:rsid w:val="17C5AEAD"/>
    <w:rsid w:val="17E00B4A"/>
    <w:rsid w:val="181F9F19"/>
    <w:rsid w:val="183DF7C5"/>
    <w:rsid w:val="199F8591"/>
    <w:rsid w:val="1A50E14B"/>
    <w:rsid w:val="1A9578E3"/>
    <w:rsid w:val="1AB591AC"/>
    <w:rsid w:val="1B1A3CBD"/>
    <w:rsid w:val="1B346586"/>
    <w:rsid w:val="1B3EAA69"/>
    <w:rsid w:val="1C4CA0FD"/>
    <w:rsid w:val="1C9D307A"/>
    <w:rsid w:val="1CA16DE0"/>
    <w:rsid w:val="1DD6F491"/>
    <w:rsid w:val="1FBBD3B7"/>
    <w:rsid w:val="200CA282"/>
    <w:rsid w:val="20A17117"/>
    <w:rsid w:val="219D488E"/>
    <w:rsid w:val="22BE3AD9"/>
    <w:rsid w:val="2491F672"/>
    <w:rsid w:val="24EC1DFC"/>
    <w:rsid w:val="256D5A56"/>
    <w:rsid w:val="26962595"/>
    <w:rsid w:val="2747313A"/>
    <w:rsid w:val="2793996D"/>
    <w:rsid w:val="297AD051"/>
    <w:rsid w:val="29D4C07D"/>
    <w:rsid w:val="2AD5D258"/>
    <w:rsid w:val="2B3A8673"/>
    <w:rsid w:val="2B999E24"/>
    <w:rsid w:val="2C1D6514"/>
    <w:rsid w:val="2CE36459"/>
    <w:rsid w:val="2D04426E"/>
    <w:rsid w:val="2D0B9C7E"/>
    <w:rsid w:val="2D1E0414"/>
    <w:rsid w:val="2F23348D"/>
    <w:rsid w:val="2F2463D5"/>
    <w:rsid w:val="2F2E9419"/>
    <w:rsid w:val="2FDBBA80"/>
    <w:rsid w:val="2FFDAED9"/>
    <w:rsid w:val="30602EDB"/>
    <w:rsid w:val="32102E70"/>
    <w:rsid w:val="321FAA25"/>
    <w:rsid w:val="325E4539"/>
    <w:rsid w:val="330949AB"/>
    <w:rsid w:val="33587217"/>
    <w:rsid w:val="33B3B986"/>
    <w:rsid w:val="33E0B27B"/>
    <w:rsid w:val="36442176"/>
    <w:rsid w:val="3690D264"/>
    <w:rsid w:val="38DC9DB9"/>
    <w:rsid w:val="392EDC16"/>
    <w:rsid w:val="394DC3C4"/>
    <w:rsid w:val="39E6BE6C"/>
    <w:rsid w:val="39FA31B8"/>
    <w:rsid w:val="3A73AE0D"/>
    <w:rsid w:val="3ACB45E1"/>
    <w:rsid w:val="3B71B520"/>
    <w:rsid w:val="3B771840"/>
    <w:rsid w:val="3BA688E5"/>
    <w:rsid w:val="3C0ECB4B"/>
    <w:rsid w:val="3C55D71E"/>
    <w:rsid w:val="3CC06818"/>
    <w:rsid w:val="3DA2F752"/>
    <w:rsid w:val="3DE78EEA"/>
    <w:rsid w:val="3E90C070"/>
    <w:rsid w:val="3F9EB704"/>
    <w:rsid w:val="402C2C2A"/>
    <w:rsid w:val="415430DF"/>
    <w:rsid w:val="421CD863"/>
    <w:rsid w:val="429EA6E5"/>
    <w:rsid w:val="43204296"/>
    <w:rsid w:val="43D92A81"/>
    <w:rsid w:val="45B0D209"/>
    <w:rsid w:val="46073229"/>
    <w:rsid w:val="461254F1"/>
    <w:rsid w:val="4633F2DA"/>
    <w:rsid w:val="4747E15A"/>
    <w:rsid w:val="474DA2D6"/>
    <w:rsid w:val="4797386A"/>
    <w:rsid w:val="48601CD1"/>
    <w:rsid w:val="48A9339C"/>
    <w:rsid w:val="48BF705D"/>
    <w:rsid w:val="48E62B16"/>
    <w:rsid w:val="4902633B"/>
    <w:rsid w:val="49DAD3FD"/>
    <w:rsid w:val="4A994741"/>
    <w:rsid w:val="4B2FDDF6"/>
    <w:rsid w:val="4B35D604"/>
    <w:rsid w:val="4CDA57B1"/>
    <w:rsid w:val="4D508139"/>
    <w:rsid w:val="4FD3F35B"/>
    <w:rsid w:val="505DB285"/>
    <w:rsid w:val="50FF3A79"/>
    <w:rsid w:val="511F5342"/>
    <w:rsid w:val="52AE4337"/>
    <w:rsid w:val="53242397"/>
    <w:rsid w:val="53ACB53C"/>
    <w:rsid w:val="53F14CD4"/>
    <w:rsid w:val="548C6EDC"/>
    <w:rsid w:val="55495536"/>
    <w:rsid w:val="558BE36D"/>
    <w:rsid w:val="55A874EE"/>
    <w:rsid w:val="5607C87A"/>
    <w:rsid w:val="569D54E4"/>
    <w:rsid w:val="56A4573D"/>
    <w:rsid w:val="5732C882"/>
    <w:rsid w:val="578865FC"/>
    <w:rsid w:val="591F5CFE"/>
    <w:rsid w:val="59B43D70"/>
    <w:rsid w:val="59E2E86B"/>
    <w:rsid w:val="5A9ADF5E"/>
    <w:rsid w:val="5BF01178"/>
    <w:rsid w:val="5C579ED8"/>
    <w:rsid w:val="5D497FE8"/>
    <w:rsid w:val="5DC5C414"/>
    <w:rsid w:val="5E1D5BE8"/>
    <w:rsid w:val="5E69DABB"/>
    <w:rsid w:val="5FA7ED25"/>
    <w:rsid w:val="6139A4F1"/>
    <w:rsid w:val="627CDC0F"/>
    <w:rsid w:val="62A149BB"/>
    <w:rsid w:val="62F0CD0B"/>
    <w:rsid w:val="6342734F"/>
    <w:rsid w:val="63502097"/>
    <w:rsid w:val="63D1EF19"/>
    <w:rsid w:val="640B0F1F"/>
    <w:rsid w:val="656EEE6A"/>
    <w:rsid w:val="666069A8"/>
    <w:rsid w:val="666111F3"/>
    <w:rsid w:val="6667706F"/>
    <w:rsid w:val="6723B8A4"/>
    <w:rsid w:val="67E60704"/>
    <w:rsid w:val="6823A688"/>
    <w:rsid w:val="6841749C"/>
    <w:rsid w:val="685D9C5E"/>
    <w:rsid w:val="6882E443"/>
    <w:rsid w:val="696266E7"/>
    <w:rsid w:val="69792C3C"/>
    <w:rsid w:val="6AA99A84"/>
    <w:rsid w:val="6B166E5E"/>
    <w:rsid w:val="6B6DE746"/>
    <w:rsid w:val="6C118664"/>
    <w:rsid w:val="6CDEBAF4"/>
    <w:rsid w:val="6D6C0E9A"/>
    <w:rsid w:val="700702F2"/>
    <w:rsid w:val="70333151"/>
    <w:rsid w:val="70DD6FA3"/>
    <w:rsid w:val="7132D8DD"/>
    <w:rsid w:val="7236AC9B"/>
    <w:rsid w:val="72499BD1"/>
    <w:rsid w:val="73197DA9"/>
    <w:rsid w:val="7353D54A"/>
    <w:rsid w:val="7422E665"/>
    <w:rsid w:val="74515080"/>
    <w:rsid w:val="747398A5"/>
    <w:rsid w:val="7483C102"/>
    <w:rsid w:val="76A20830"/>
    <w:rsid w:val="76E00EB3"/>
    <w:rsid w:val="774362DB"/>
    <w:rsid w:val="77637BA4"/>
    <w:rsid w:val="777580F4"/>
    <w:rsid w:val="77A6C256"/>
    <w:rsid w:val="789B6B3D"/>
    <w:rsid w:val="79C15066"/>
    <w:rsid w:val="7A4B59BF"/>
    <w:rsid w:val="7A84DE89"/>
    <w:rsid w:val="7ACBD8BE"/>
    <w:rsid w:val="7ADEA6BC"/>
    <w:rsid w:val="7B9AEEF1"/>
    <w:rsid w:val="7C143DFD"/>
    <w:rsid w:val="7D5B820D"/>
    <w:rsid w:val="7E15B006"/>
    <w:rsid w:val="7E587BE6"/>
    <w:rsid w:val="7EBFF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EB185"/>
  <w15:chartTrackingRefBased/>
  <w15:docId w15:val="{034FFFF2-37F0-4A8B-A70B-E4B59376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0B2"/>
    <w:pPr>
      <w:ind w:firstLine="432"/>
      <w:jc w:val="both"/>
    </w:pPr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3C55D71E"/>
    <w:pPr>
      <w:keepNext/>
      <w:spacing w:before="600" w:after="240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4042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4042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4042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4042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D4042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D4042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4042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3C55D71E"/>
    <w:pP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sz w:val="38"/>
      <w:szCs w:val="38"/>
      <w:lang w:val="sr-Latn-R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3C55D71E"/>
    <w:pP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  <w:szCs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  <w:lang w:val="sr-Latn-RS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3C55D71E"/>
    <w:pPr>
      <w:spacing w:after="160"/>
      <w:ind w:right="576"/>
    </w:pPr>
    <w:rPr>
      <w:i/>
      <w:iCs/>
      <w:color w:val="7F7F7F" w:themeColor="text1" w:themeTint="8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  <w:lang w:val="sr-Latn-RS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rsid w:val="3C55D71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3C55D71E"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  <w:lang w:val="sr-Latn-RS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rsid w:val="3C55D71E"/>
    <w:pPr>
      <w:spacing w:before="140" w:after="0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  <w:lang w:val="sr-Latn-RS"/>
    </w:rPr>
  </w:style>
  <w:style w:type="paragraph" w:styleId="ListParagraph">
    <w:name w:val="List Paragraph"/>
    <w:basedOn w:val="Normal"/>
    <w:uiPriority w:val="34"/>
    <w:unhideWhenUsed/>
    <w:qFormat/>
    <w:rsid w:val="00DC05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3C55D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auto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6A7"/>
    <w:rPr>
      <w:rFonts w:ascii="Courier New" w:eastAsia="Times New Roman" w:hAnsi="Courier New" w:cs="Courier New"/>
      <w:color w:val="auto"/>
      <w:sz w:val="20"/>
      <w:lang w:val="sr-Latn-RS" w:eastAsia="en-US"/>
    </w:rPr>
  </w:style>
  <w:style w:type="character" w:customStyle="1" w:styleId="y2iqfc">
    <w:name w:val="y2iqfc"/>
    <w:basedOn w:val="DefaultParagraphFont"/>
    <w:rsid w:val="00DE26A7"/>
  </w:style>
  <w:style w:type="character" w:customStyle="1" w:styleId="Heading3Char">
    <w:name w:val="Heading 3 Char"/>
    <w:basedOn w:val="DefaultParagraphFont"/>
    <w:link w:val="Heading3"/>
    <w:uiPriority w:val="9"/>
    <w:rsid w:val="003D4042"/>
    <w:rPr>
      <w:rFonts w:asciiTheme="majorHAnsi" w:eastAsiaTheme="majorEastAsia" w:hAnsiTheme="majorHAnsi" w:cstheme="majorBidi"/>
      <w:color w:val="1F4D78"/>
      <w:sz w:val="24"/>
      <w:szCs w:val="24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3D4042"/>
    <w:rPr>
      <w:rFonts w:asciiTheme="majorHAnsi" w:eastAsiaTheme="majorEastAsia" w:hAnsiTheme="majorHAnsi" w:cstheme="majorBidi"/>
      <w:i/>
      <w:iCs/>
      <w:color w:val="2E74B5" w:themeColor="accent1" w:themeShade="BF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rsid w:val="003D4042"/>
    <w:rPr>
      <w:rFonts w:asciiTheme="majorHAnsi" w:eastAsiaTheme="majorEastAsia" w:hAnsiTheme="majorHAnsi" w:cstheme="majorBidi"/>
      <w:color w:val="2E74B5" w:themeColor="accent1" w:themeShade="BF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rsid w:val="003D4042"/>
    <w:rPr>
      <w:rFonts w:asciiTheme="majorHAnsi" w:eastAsiaTheme="majorEastAsia" w:hAnsiTheme="majorHAnsi" w:cstheme="majorBidi"/>
      <w:color w:val="1F4D78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rsid w:val="003D4042"/>
    <w:rPr>
      <w:rFonts w:asciiTheme="majorHAnsi" w:eastAsiaTheme="majorEastAsia" w:hAnsiTheme="majorHAnsi" w:cstheme="majorBidi"/>
      <w:i/>
      <w:iCs/>
      <w:color w:val="1F4D78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rsid w:val="003D4042"/>
    <w:rPr>
      <w:rFonts w:asciiTheme="majorHAnsi" w:eastAsiaTheme="majorEastAsia" w:hAnsiTheme="majorHAnsi" w:cstheme="majorBidi"/>
      <w:color w:val="272727"/>
      <w:sz w:val="21"/>
      <w:szCs w:val="21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rsid w:val="003D4042"/>
    <w:rPr>
      <w:rFonts w:asciiTheme="majorHAnsi" w:eastAsiaTheme="majorEastAsia" w:hAnsiTheme="majorHAnsi" w:cstheme="majorBidi"/>
      <w:i/>
      <w:iCs/>
      <w:color w:val="272727"/>
      <w:sz w:val="21"/>
      <w:szCs w:val="21"/>
      <w:lang w:val="sr-Latn-RS"/>
    </w:rPr>
  </w:style>
  <w:style w:type="paragraph" w:styleId="Quote">
    <w:name w:val="Quote"/>
    <w:basedOn w:val="Normal"/>
    <w:next w:val="Normal"/>
    <w:link w:val="QuoteChar"/>
    <w:uiPriority w:val="29"/>
    <w:qFormat/>
    <w:rsid w:val="003D4042"/>
    <w:pPr>
      <w:spacing w:before="20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D4042"/>
    <w:rPr>
      <w:i/>
      <w:iCs/>
      <w:lang w:val="sr-Latn-R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042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042"/>
    <w:rPr>
      <w:i/>
      <w:iCs/>
      <w:color w:val="5B9BD5" w:themeColor="accent1"/>
      <w:lang w:val="sr-Latn-RS"/>
    </w:rPr>
  </w:style>
  <w:style w:type="paragraph" w:styleId="TOC1">
    <w:name w:val="toc 1"/>
    <w:basedOn w:val="Normal"/>
    <w:next w:val="Normal"/>
    <w:uiPriority w:val="39"/>
    <w:unhideWhenUsed/>
    <w:rsid w:val="003D4042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3D4042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3D4042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03D4042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03D4042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3D4042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3D4042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3D4042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3D4042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D4042"/>
    <w:pPr>
      <w:spacing w:after="0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D4042"/>
    <w:rPr>
      <w:sz w:val="20"/>
      <w:lang w:val="sr-Latn-RS"/>
    </w:rPr>
  </w:style>
  <w:style w:type="character" w:styleId="Strong">
    <w:name w:val="Strong"/>
    <w:basedOn w:val="DefaultParagraphFont"/>
    <w:uiPriority w:val="22"/>
    <w:qFormat/>
    <w:rsid w:val="00D238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nad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67B1012EDD54FDEA20F0EB680CB5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F7AC9-0B7C-4095-B06E-F45F9406D7D8}"/>
      </w:docPartPr>
      <w:docPartBody>
        <w:p w:rsidR="001E2F32" w:rsidRDefault="00685B73">
          <w:pPr>
            <w:pStyle w:val="767B1012EDD54FDEA20F0EB680CB5A20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024"/>
    <w:rsid w:val="00094D50"/>
    <w:rsid w:val="000F424D"/>
    <w:rsid w:val="001E2F32"/>
    <w:rsid w:val="00290777"/>
    <w:rsid w:val="00485DCE"/>
    <w:rsid w:val="006800B4"/>
    <w:rsid w:val="00685B73"/>
    <w:rsid w:val="006D0024"/>
    <w:rsid w:val="00E13A54"/>
    <w:rsid w:val="00F0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A2C82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67B1012EDD54FDEA20F0EB680CB5A20">
    <w:name w:val="767B1012EDD54FDEA20F0EB680CB5A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E50B2C07E3E841B28FEB4477FE6446" ma:contentTypeVersion="4" ma:contentTypeDescription="Create a new document." ma:contentTypeScope="" ma:versionID="ace5308a80353f8722513c04e0b087a0">
  <xsd:schema xmlns:xsd="http://www.w3.org/2001/XMLSchema" xmlns:xs="http://www.w3.org/2001/XMLSchema" xmlns:p="http://schemas.microsoft.com/office/2006/metadata/properties" xmlns:ns2="15121d23-5a39-4313-b29c-10ef82022e9f" targetNamespace="http://schemas.microsoft.com/office/2006/metadata/properties" ma:root="true" ma:fieldsID="6353e62648e9b9bcc00d93129a2754f4" ns2:_="">
    <xsd:import namespace="15121d23-5a39-4313-b29c-10ef82022e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21d23-5a39-4313-b29c-10ef82022e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F035C5-5D91-4E01-B95B-3E0E151416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5D4211-69A6-4D85-B422-107FA520F7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878487-1A34-4858-9B0A-F2DD8D0EBD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121d23-5a39-4313-b29c-10ef82022e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4BAA5C0-A6A2-46DB-8146-2A0A08C59728}">
  <ds:schemaRefs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15121d23-5a39-4313-b29c-10ef82022e9f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11</TotalTime>
  <Pages>3</Pages>
  <Words>1063</Words>
  <Characters>6061</Characters>
  <Application>Microsoft Office Word</Application>
  <DocSecurity>0</DocSecurity>
  <Lines>50</Lines>
  <Paragraphs>14</Paragraphs>
  <ScaleCrop>false</ScaleCrop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Stefanović</dc:creator>
  <cp:keywords/>
  <cp:lastModifiedBy>Sonja Galovic</cp:lastModifiedBy>
  <cp:revision>649</cp:revision>
  <dcterms:created xsi:type="dcterms:W3CDTF">2014-11-06T03:45:00Z</dcterms:created>
  <dcterms:modified xsi:type="dcterms:W3CDTF">2022-08-11T21:07:00Z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  <property fmtid="{D5CDD505-2E9C-101B-9397-08002B2CF9AE}" pid="3" name="ContentTypeId">
    <vt:lpwstr>0x01010058E50B2C07E3E841B28FEB4477FE6446</vt:lpwstr>
  </property>
  <property fmtid="{D5CDD505-2E9C-101B-9397-08002B2CF9AE}" pid="4" name="Order">
    <vt:r8>2300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MediaServiceImageTags">
    <vt:lpwstr/>
  </property>
</Properties>
</file>